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r>
        <w:fldChar w:fldCharType="begin"/>
      </w:r>
      <w:r>
        <w:instrText xml:space="preserve"> SEQ Figura \* ARABIC </w:instrText>
      </w:r>
      <w:r>
        <w:fldChar w:fldCharType="separate"/>
      </w:r>
      <w:r>
        <w:rPr>
          <w:noProof/>
        </w:rPr>
        <w:t>1</w:t>
      </w:r>
      <w:r>
        <w:rPr>
          <w:noProof/>
        </w:rPr>
        <w:fldChar w:fldCharType="end"/>
      </w:r>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r>
        <w:fldChar w:fldCharType="begin"/>
      </w:r>
      <w:r>
        <w:instrText xml:space="preserve"> SEQ Figura \* ARABIC </w:instrText>
      </w:r>
      <w:r>
        <w:fldChar w:fldCharType="separate"/>
      </w:r>
      <w:r>
        <w:rPr>
          <w:noProof/>
        </w:rPr>
        <w:t>2</w:t>
      </w:r>
      <w:r>
        <w:rPr>
          <w:noProof/>
        </w:rPr>
        <w:fldChar w:fldCharType="end"/>
      </w:r>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r>
        <w:fldChar w:fldCharType="begin"/>
      </w:r>
      <w:r>
        <w:instrText xml:space="preserve"> SEQ Figura \* ARABIC </w:instrText>
      </w:r>
      <w:r>
        <w:fldChar w:fldCharType="separate"/>
      </w:r>
      <w:r>
        <w:rPr>
          <w:noProof/>
        </w:rPr>
        <w:t>3</w:t>
      </w:r>
      <w:r>
        <w:rPr>
          <w:noProof/>
        </w:rPr>
        <w:fldChar w:fldCharType="end"/>
      </w:r>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r>
        <w:fldChar w:fldCharType="begin"/>
      </w:r>
      <w:r>
        <w:instrText xml:space="preserve"> SEQ Figura \* ARABIC </w:instrText>
      </w:r>
      <w:r>
        <w:fldChar w:fldCharType="separate"/>
      </w:r>
      <w:r>
        <w:rPr>
          <w:noProof/>
        </w:rPr>
        <w:t>4</w:t>
      </w:r>
      <w:r>
        <w:rPr>
          <w:noProof/>
        </w:rPr>
        <w:fldChar w:fldCharType="end"/>
      </w:r>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r>
        <w:fldChar w:fldCharType="begin"/>
      </w:r>
      <w:r>
        <w:instrText xml:space="preserve"> SEQ Figura \* ARABIC </w:instrText>
      </w:r>
      <w:r>
        <w:fldChar w:fldCharType="separate"/>
      </w:r>
      <w:r>
        <w:rPr>
          <w:noProof/>
        </w:rPr>
        <w:t>5</w:t>
      </w:r>
      <w:r>
        <w:rPr>
          <w:noProof/>
        </w:rPr>
        <w:fldChar w:fldCharType="end"/>
      </w:r>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proofErr w:type="spellStart"/>
      <w:r w:rsidR="00AD196B" w:rsidRPr="00E32B3E">
        <w:rPr>
          <w:sz w:val="24"/>
          <w:lang w:val="en-US"/>
        </w:rPr>
        <w:t>Planeament</w:t>
      </w:r>
      <w:r w:rsidR="0012132C" w:rsidRPr="00E32B3E">
        <w:rPr>
          <w:sz w:val="24"/>
          <w:lang w:val="en-US"/>
        </w:rPr>
        <w:t>o</w:t>
      </w:r>
      <w:bookmarkEnd w:id="20"/>
      <w:proofErr w:type="spellEnd"/>
    </w:p>
    <w:p w14:paraId="33240846" w14:textId="4F8113DA" w:rsidR="0012132C" w:rsidRDefault="00FF043E" w:rsidP="006F6E41">
      <w:pPr>
        <w:rPr>
          <w:b/>
          <w:bCs/>
          <w:lang w:val="en-US"/>
        </w:rPr>
      </w:pPr>
      <w:r w:rsidRPr="00AA7CA7">
        <w:rPr>
          <w:b/>
          <w:bCs/>
          <w:lang w:val="en-US"/>
        </w:rPr>
        <w:t xml:space="preserve">2.2.1 </w:t>
      </w:r>
      <w:proofErr w:type="spellStart"/>
      <w:r w:rsidRPr="00AA7CA7">
        <w:rPr>
          <w:b/>
          <w:bCs/>
          <w:lang w:val="en-US"/>
        </w:rPr>
        <w:t>Missão</w:t>
      </w:r>
      <w:proofErr w:type="spellEnd"/>
      <w:r w:rsidRPr="00AA7CA7">
        <w:rPr>
          <w:b/>
          <w:bCs/>
          <w:lang w:val="en-US"/>
        </w:rPr>
        <w:t xml:space="preserve">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w:t>
      </w:r>
      <w:proofErr w:type="spellStart"/>
      <w:r w:rsidRPr="00AA7CA7">
        <w:rPr>
          <w:b/>
          <w:bCs/>
          <w:lang w:val="en-US"/>
        </w:rPr>
        <w:t>Visão</w:t>
      </w:r>
      <w:proofErr w:type="spellEnd"/>
      <w:r w:rsidRPr="00AA7CA7">
        <w:rPr>
          <w:b/>
          <w:bCs/>
          <w:lang w:val="en-US"/>
        </w:rPr>
        <w:t xml:space="preserve">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087B4B8B" w:rsidR="00821575" w:rsidRPr="00821575" w:rsidRDefault="00821575" w:rsidP="00D95D68">
      <w:pPr>
        <w:ind w:firstLine="720"/>
      </w:pPr>
      <w:r w:rsidRPr="00821575">
        <w:t>O Porto de Salónica (</w:t>
      </w:r>
      <w:proofErr w:type="spellStart"/>
      <w:r w:rsidRPr="00821575">
        <w:t>ThPA</w:t>
      </w:r>
      <w:proofErr w:type="spellEnd"/>
      <w:r w:rsidRPr="00821575">
        <w:t xml:space="preserve"> S.A.) utiliza </w:t>
      </w:r>
      <w:r w:rsidR="00E92FFC">
        <w:t>várias</w:t>
      </w:r>
      <w:r w:rsidRPr="00821575">
        <w:t xml:space="preserve"> </w:t>
      </w:r>
      <w:r w:rsidR="00E92FFC">
        <w:t>ferramentas</w:t>
      </w:r>
      <w:r w:rsidRPr="00821575">
        <w:t xml:space="preserve"> formais de controlo de gestão que </w:t>
      </w:r>
      <w:proofErr w:type="gramStart"/>
      <w:r w:rsidR="00E92FFC">
        <w:t xml:space="preserve">ajudam </w:t>
      </w:r>
      <w:r w:rsidRPr="00821575">
        <w:t xml:space="preserve"> </w:t>
      </w:r>
      <w:r w:rsidR="00E92FFC">
        <w:t>a</w:t>
      </w:r>
      <w:r w:rsidRPr="00821575">
        <w:t>o</w:t>
      </w:r>
      <w:proofErr w:type="gramEnd"/>
      <w:r w:rsidRPr="00821575">
        <w:t xml:space="preserve"> acompanhamento da sua atividade operacional e </w:t>
      </w:r>
      <w:r w:rsidR="00E92FFC">
        <w:t xml:space="preserve">também </w:t>
      </w:r>
      <w:r w:rsidRPr="00821575">
        <w:t>financeira. Entre estes, destacam-se o Sistema de Controlo Interno e os Indicadores de Desempenho (</w:t>
      </w:r>
      <w:proofErr w:type="spellStart"/>
      <w:r w:rsidRPr="00821575">
        <w:t>KPIs</w:t>
      </w:r>
      <w:proofErr w:type="spellEnd"/>
      <w:r w:rsidRPr="00821575">
        <w:t>).</w:t>
      </w:r>
    </w:p>
    <w:p w14:paraId="1C80BF1B" w14:textId="77777777" w:rsidR="00821575" w:rsidRPr="00821575" w:rsidRDefault="00821575" w:rsidP="00821575"/>
    <w:p w14:paraId="21918A4D" w14:textId="117D8A0E" w:rsidR="00485BC0" w:rsidRDefault="00821575" w:rsidP="00D95D68">
      <w:pPr>
        <w:ind w:firstLine="720"/>
      </w:pPr>
      <w:r w:rsidRPr="00821575">
        <w:t xml:space="preserve">O Sistema de Controlo Interno é um instrumento estruturado que </w:t>
      </w:r>
      <w:r w:rsidR="00E92FFC">
        <w:t>junta</w:t>
      </w:r>
      <w:r w:rsidRPr="00821575">
        <w:t xml:space="preserve"> mecanismos de auditoria interna, procedimentos de verificação, políticas de conformidade e processos de gestão de risco aplicados às diferentes áreas da organização. Segundo o documento oficial publicado pela </w:t>
      </w:r>
      <w:proofErr w:type="spellStart"/>
      <w:r w:rsidRPr="00821575">
        <w:t>ThPA</w:t>
      </w:r>
      <w:proofErr w:type="spellEnd"/>
      <w:r w:rsidRPr="00821575">
        <w:t xml:space="preserve"> S.A., este sistema </w:t>
      </w:r>
      <w:r w:rsidR="001416EF">
        <w:t>garante</w:t>
      </w:r>
      <w:r w:rsidRPr="00821575">
        <w:t xml:space="preserve"> que todas as atividades da empresa decorrem de acordo com normas definidas, promovendo </w:t>
      </w:r>
      <w:r w:rsidR="001416EF">
        <w:t xml:space="preserve">a </w:t>
      </w:r>
      <w:r w:rsidRPr="00821575">
        <w:t>transparência e reduzindo</w:t>
      </w:r>
      <w:r w:rsidR="001416EF">
        <w:t xml:space="preserve"> as</w:t>
      </w:r>
      <w:r w:rsidRPr="00821575">
        <w:t xml:space="preserve">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4A2AC6AB" w14:textId="77777777" w:rsidR="00E92FFC" w:rsidRDefault="00E92FFC" w:rsidP="00D95D68">
      <w:pPr>
        <w:ind w:firstLine="720"/>
      </w:pPr>
    </w:p>
    <w:p w14:paraId="7817A414" w14:textId="57478857" w:rsidR="00E92FFC" w:rsidRDefault="00821575" w:rsidP="00D95D68">
      <w:pPr>
        <w:ind w:firstLine="720"/>
      </w:pPr>
      <w:r w:rsidRPr="00821575">
        <w:t xml:space="preserve">O seu </w:t>
      </w:r>
      <w:r w:rsidR="001416EF">
        <w:t>objetivo</w:t>
      </w:r>
      <w:r w:rsidRPr="00821575">
        <w:t xml:space="preserve"> é garantir a integridade dos processos internos e prevenir desvios que possam </w:t>
      </w:r>
      <w:r w:rsidR="00E92FFC">
        <w:t>pôr em perigo</w:t>
      </w:r>
      <w:r w:rsidRPr="00821575">
        <w:t xml:space="preserve"> a eficiência ou o cumprimento das responsabilidades legais da organização. A principal vantagem deste instrumento </w:t>
      </w:r>
      <w:r w:rsidR="00E92FFC">
        <w:t>esta</w:t>
      </w:r>
      <w:r w:rsidRPr="00821575">
        <w:t xml:space="preserve"> na sua capacidade de identificar riscos e falhas de forma sistemática, permitindo uma intervenção </w:t>
      </w:r>
      <w:r w:rsidR="00E92FFC">
        <w:t>com antecedência</w:t>
      </w:r>
      <w:r w:rsidRPr="00821575">
        <w:t xml:space="preserve"> por parte da gestão. </w:t>
      </w:r>
    </w:p>
    <w:p w14:paraId="6A7A939E" w14:textId="77777777" w:rsidR="00E92FFC" w:rsidRDefault="00E92FFC" w:rsidP="00E92FFC"/>
    <w:p w14:paraId="741C85C2" w14:textId="5E7A386C" w:rsidR="00821575" w:rsidRDefault="00821575" w:rsidP="00D95D68">
      <w:pPr>
        <w:ind w:firstLine="720"/>
      </w:pPr>
      <w:r w:rsidRPr="00821575">
        <w:t xml:space="preserve">No entanto, a formalização e o peso administrativo associado ao sistema podem torná-lo menos ágil, especialmente num ambiente operacional portuário que exige rapidez na tomada de decisão. Uma </w:t>
      </w:r>
      <w:r w:rsidRPr="00821575">
        <w:lastRenderedPageBreak/>
        <w:t xml:space="preserve">possível </w:t>
      </w:r>
      <w:r w:rsidR="001416EF" w:rsidRPr="00821575">
        <w:t xml:space="preserve">melhoria </w:t>
      </w:r>
      <w:r w:rsidRPr="00821575">
        <w:t xml:space="preserve">seria reforçar a integração entre o controlo interno e os sistemas digitais operacionais, </w:t>
      </w:r>
      <w:r w:rsidR="00E92FFC">
        <w:t xml:space="preserve">para assim </w:t>
      </w:r>
      <w:r w:rsidRPr="00821575">
        <w:t>tornar o acompanhamento mais automatizado e menos dependente de processos manuais.</w:t>
      </w:r>
    </w:p>
    <w:p w14:paraId="2BC16DF6" w14:textId="77777777" w:rsidR="00E92FFC" w:rsidRPr="00821575" w:rsidRDefault="00E92FFC" w:rsidP="00D95D68">
      <w:pPr>
        <w:ind w:firstLine="720"/>
      </w:pPr>
    </w:p>
    <w:p w14:paraId="5D19DC7D" w14:textId="49180F43" w:rsidR="00A57367" w:rsidRDefault="004360B5" w:rsidP="00D95D68">
      <w:pPr>
        <w:ind w:firstLine="720"/>
      </w:pPr>
      <w:r w:rsidRPr="004360B5">
        <w:t>Os Indicadores de Desempenho (</w:t>
      </w:r>
      <w:proofErr w:type="spellStart"/>
      <w:r w:rsidRPr="004360B5">
        <w:t>KPIs</w:t>
      </w:r>
      <w:proofErr w:type="spellEnd"/>
      <w:r w:rsidRPr="004360B5">
        <w:t xml:space="preserve">) </w:t>
      </w:r>
      <w:r w:rsidR="00E92FFC">
        <w:t>são</w:t>
      </w:r>
      <w:r w:rsidRPr="004360B5">
        <w:t xml:space="preserve"> um segundo instrumento </w:t>
      </w:r>
      <w:r w:rsidR="00E92FFC">
        <w:t xml:space="preserve">muito </w:t>
      </w:r>
      <w:r w:rsidR="001416EF">
        <w:t>importante</w:t>
      </w:r>
      <w:r w:rsidRPr="004360B5">
        <w:t xml:space="preserve"> utilizado pela </w:t>
      </w:r>
      <w:proofErr w:type="spellStart"/>
      <w:r w:rsidRPr="004360B5">
        <w:t>ThPA</w:t>
      </w:r>
      <w:proofErr w:type="spellEnd"/>
      <w:r w:rsidRPr="004360B5">
        <w:t xml:space="preserve"> S.A. para avaliar resultados, comparar evolução entre períodos e apoiar decisões estratégicas e operacionais. Nos relatórios anuais e estatísticas oficiais do porto são apresentados indicadores operacionais, como o volume de </w:t>
      </w:r>
      <w:proofErr w:type="spellStart"/>
      <w:r w:rsidRPr="004360B5">
        <w:t>Twenty-Foot</w:t>
      </w:r>
      <w:proofErr w:type="spellEnd"/>
      <w:r w:rsidRPr="004360B5">
        <w:t xml:space="preserve"> </w:t>
      </w:r>
      <w:proofErr w:type="spellStart"/>
      <w:r w:rsidRPr="004360B5">
        <w:t>Equivalent</w:t>
      </w:r>
      <w:proofErr w:type="spellEnd"/>
      <w:r w:rsidRPr="004360B5">
        <w:t xml:space="preserve"> </w:t>
      </w:r>
      <w:proofErr w:type="spellStart"/>
      <w:r w:rsidRPr="004360B5">
        <w:t>Unit</w:t>
      </w:r>
      <w:proofErr w:type="spellEnd"/>
      <w:r w:rsidRPr="004360B5">
        <w:t xml:space="preserve"> </w:t>
      </w:r>
      <w:r>
        <w:t>(</w:t>
      </w:r>
      <w:proofErr w:type="spellStart"/>
      <w:r w:rsidRPr="004360B5">
        <w:t>TEUs</w:t>
      </w:r>
      <w:proofErr w:type="spellEnd"/>
      <w:r>
        <w:t>)</w:t>
      </w:r>
      <w:r w:rsidRPr="004360B5">
        <w:t xml:space="preserve"> movimentados, a movimentação de carga geral e o número de navios atendidos, bem como </w:t>
      </w:r>
      <w:r w:rsidR="00E92FFC">
        <w:t xml:space="preserve">também </w:t>
      </w:r>
      <w:r w:rsidRPr="004360B5">
        <w:t xml:space="preserve">indicadores financeiros, </w:t>
      </w:r>
      <w:r w:rsidR="00E92FFC">
        <w:t>como:</w:t>
      </w:r>
      <w:r w:rsidRPr="004360B5">
        <w:t xml:space="preserve">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76794A6" w:rsidR="00821575" w:rsidRDefault="00821575" w:rsidP="00D95D68">
      <w:pPr>
        <w:ind w:firstLine="720"/>
      </w:pPr>
      <w:r w:rsidRPr="00821575">
        <w:t>Estes indicadores</w:t>
      </w:r>
      <w:r w:rsidR="00E92FFC">
        <w:t xml:space="preserve"> são muito importantes pois,</w:t>
      </w:r>
      <w:r w:rsidRPr="00821575">
        <w:t xml:space="preserve"> permitem medir, de forma objetiva, o desempenho das atividades portuárias e </w:t>
      </w:r>
      <w:r w:rsidR="00E92FFC">
        <w:t>dão</w:t>
      </w:r>
      <w:r w:rsidRPr="00821575">
        <w:t xml:space="preserve"> uma </w:t>
      </w:r>
      <w:r w:rsidR="001416EF">
        <w:t xml:space="preserve">boa </w:t>
      </w:r>
      <w:r w:rsidRPr="00821575">
        <w:t xml:space="preserve">base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capacidade </w:t>
      </w:r>
      <w:r w:rsidR="00E92FFC">
        <w:t xml:space="preserve">que tem, </w:t>
      </w:r>
      <w:r w:rsidRPr="00821575">
        <w:t>de transformar dados operacionais em informação útil,</w:t>
      </w:r>
      <w:r w:rsidR="004360B5">
        <w:t xml:space="preserve"> </w:t>
      </w:r>
      <w:r w:rsidR="001416EF">
        <w:t>assim</w:t>
      </w:r>
      <w:r w:rsidRPr="00821575">
        <w:t xml:space="preserve"> </w:t>
      </w:r>
      <w:r w:rsidR="004360B5">
        <w:t>facilita</w:t>
      </w:r>
      <w:r w:rsidRPr="00821575">
        <w:t xml:space="preserve"> o acompanhamento de metas e a identificação de áreas </w:t>
      </w:r>
      <w:r w:rsidR="00E92FFC">
        <w:t xml:space="preserve">onde </w:t>
      </w:r>
      <w:r w:rsidR="001416EF">
        <w:t>é</w:t>
      </w:r>
      <w:r w:rsidR="00E92FFC">
        <w:t xml:space="preserve"> possível existir alguma</w:t>
      </w:r>
      <w:r w:rsidR="004360B5">
        <w:t xml:space="preserve"> melhoria</w:t>
      </w:r>
      <w:r w:rsidRPr="00821575">
        <w:t xml:space="preserve">. No entanto, a qualidade dos </w:t>
      </w:r>
      <w:proofErr w:type="spellStart"/>
      <w:r w:rsidRPr="00821575">
        <w:t>KPIs</w:t>
      </w:r>
      <w:proofErr w:type="spellEnd"/>
      <w:r w:rsidRPr="00821575">
        <w:t xml:space="preserve"> depende diretamente da fiabilidade e consistência dos dados recolhidos</w:t>
      </w:r>
      <w:r w:rsidR="004360B5">
        <w:t>,</w:t>
      </w:r>
      <w:r w:rsidRPr="00821575">
        <w:t xml:space="preserve"> dados incompletos ou pouco atualizados podem comprometer a interpretação dos resultados. Como oportunidade de melhoria, a </w:t>
      </w:r>
      <w:proofErr w:type="spellStart"/>
      <w:r w:rsidRPr="00821575">
        <w:t>ThPA</w:t>
      </w:r>
      <w:proofErr w:type="spellEnd"/>
      <w:r w:rsidRPr="00821575">
        <w:t xml:space="preserve">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30CE301F" w:rsidR="00821575" w:rsidRPr="00C15F6F" w:rsidRDefault="00E92FFC" w:rsidP="00D95D68">
      <w:pPr>
        <w:ind w:firstLine="720"/>
      </w:pPr>
      <w:r>
        <w:t>O</w:t>
      </w:r>
      <w:r w:rsidR="00821575" w:rsidRPr="00821575">
        <w:t xml:space="preserve"> Sistema de Controlo Interno e os Indicadores de Desempenho </w:t>
      </w:r>
      <w:r>
        <w:t>são</w:t>
      </w:r>
      <w:r w:rsidR="00821575" w:rsidRPr="00821575">
        <w:t xml:space="preserve"> </w:t>
      </w:r>
      <w:r w:rsidR="001416EF">
        <w:t>ferramentas</w:t>
      </w:r>
      <w:r w:rsidR="00821575" w:rsidRPr="00821575">
        <w:t xml:space="preserve"> essenciais de controlo de gestão no Porto de Salónica. O primeiro garante estabilidade, conformidade e gestão adequada dos riscos, enquanto o segundo oferece informação objetiva e operacional para orientar decisões e promover a eficiência. </w:t>
      </w:r>
      <w:r>
        <w:t>Também</w:t>
      </w:r>
      <w:r w:rsidR="00821575" w:rsidRPr="00821575">
        <w:t xml:space="preserve">, estes instrumentos podem ser </w:t>
      </w:r>
      <w:r w:rsidR="00160EE9">
        <w:t>incluídos</w:t>
      </w:r>
      <w:r w:rsidR="00821575" w:rsidRPr="00821575">
        <w:t xml:space="preserve">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2D2179C4" w14:textId="77777777" w:rsidR="00E92FFC" w:rsidRDefault="00E92FFC" w:rsidP="00A70615"/>
    <w:p w14:paraId="6C8136CE" w14:textId="6FF81792" w:rsidR="00A70615" w:rsidRDefault="00A70615" w:rsidP="00A70615">
      <w:pPr>
        <w:rPr>
          <w:b/>
          <w:bCs/>
        </w:rPr>
      </w:pPr>
      <w:r w:rsidRPr="00A70615">
        <w:rPr>
          <w:b/>
          <w:bCs/>
        </w:rPr>
        <w:lastRenderedPageBreak/>
        <w:t>Níveis de KPI</w:t>
      </w:r>
    </w:p>
    <w:p w14:paraId="16B13D0F" w14:textId="77777777" w:rsidR="00D95D68" w:rsidRPr="00A70615" w:rsidRDefault="00D95D68" w:rsidP="00A70615">
      <w:pPr>
        <w:rPr>
          <w:b/>
          <w:bCs/>
        </w:rPr>
      </w:pPr>
    </w:p>
    <w:p w14:paraId="70B3D88F" w14:textId="7EAFE309" w:rsidR="007A5E1A" w:rsidRPr="007A5E1A" w:rsidRDefault="007A5E1A" w:rsidP="00D95D68">
      <w:pPr>
        <w:ind w:firstLine="720"/>
      </w:pPr>
      <w:r w:rsidRPr="007A5E1A">
        <w:t xml:space="preserve">A </w:t>
      </w:r>
      <w:proofErr w:type="spellStart"/>
      <w:r w:rsidRPr="007A5E1A">
        <w:t>Thessaloniki</w:t>
      </w:r>
      <w:proofErr w:type="spellEnd"/>
      <w:r w:rsidRPr="007A5E1A">
        <w:t xml:space="preserve"> </w:t>
      </w:r>
      <w:proofErr w:type="spellStart"/>
      <w:r w:rsidRPr="007A5E1A">
        <w:t>Port</w:t>
      </w:r>
      <w:proofErr w:type="spellEnd"/>
      <w:r w:rsidRPr="007A5E1A">
        <w:t xml:space="preserve"> </w:t>
      </w:r>
      <w:proofErr w:type="spellStart"/>
      <w:r w:rsidRPr="007A5E1A">
        <w:t>Authority</w:t>
      </w:r>
      <w:proofErr w:type="spellEnd"/>
      <w:r w:rsidRPr="007A5E1A">
        <w:t xml:space="preserve"> S.A. (</w:t>
      </w:r>
      <w:proofErr w:type="spellStart"/>
      <w:r w:rsidRPr="007A5E1A">
        <w:t>ThPA</w:t>
      </w:r>
      <w:proofErr w:type="spellEnd"/>
      <w:r w:rsidRPr="007A5E1A">
        <w:t xml:space="preserve">) utiliza um conjunto de indicadores-chave de desempenho </w:t>
      </w:r>
      <w:r w:rsidR="007C6A57">
        <w:t xml:space="preserve">que estão </w:t>
      </w:r>
      <w:r w:rsidRPr="007A5E1A">
        <w:t xml:space="preserve">distribuídos por diferentes níveis de gestão, </w:t>
      </w:r>
      <w:r w:rsidR="007C6A57">
        <w:t xml:space="preserve">os quais </w:t>
      </w:r>
      <w:r w:rsidRPr="007A5E1A">
        <w:t>permit</w:t>
      </w:r>
      <w:r w:rsidR="007C6A57">
        <w:t>em</w:t>
      </w:r>
      <w:r w:rsidRPr="007A5E1A">
        <w:t xml:space="preserve"> medir resultados, monitorizar a execução das atividades e assegurar o alinhamento entre a estratégia definida e a operação portuária. A estruturação dos KPI </w:t>
      </w:r>
      <w:r w:rsidR="007C6A57">
        <w:t>mostra</w:t>
      </w:r>
      <w:r w:rsidRPr="007A5E1A">
        <w:t xml:space="preserv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455DFA57" w:rsidR="007A5E1A" w:rsidRPr="007A5E1A" w:rsidRDefault="007A5E1A" w:rsidP="00D95D68">
      <w:pPr>
        <w:ind w:firstLine="720"/>
      </w:pPr>
      <w:r w:rsidRPr="007A5E1A">
        <w:t>No nível estratégico, destaca-se a margem de lucro líquido</w:t>
      </w:r>
      <w:r w:rsidR="007C6A57">
        <w:t xml:space="preserve">. Este </w:t>
      </w:r>
      <w:r w:rsidRPr="007A5E1A">
        <w:t xml:space="preserve">indicador que traduz a capacidade da organização em transformar as suas receitas em valor económico após impostos. Este KPI é apresentado nos relatórios anuais e permite à administração </w:t>
      </w:r>
      <w:r w:rsidR="00160EE9">
        <w:t>avaliar</w:t>
      </w:r>
      <w:r w:rsidRPr="007A5E1A">
        <w:t xml:space="preserve"> se as orientações estratégicas adotadas</w:t>
      </w:r>
      <w:r>
        <w:t xml:space="preserve">, </w:t>
      </w:r>
      <w:r w:rsidRPr="007A5E1A">
        <w:t xml:space="preserve">nomeadamente investimentos, expansão de serviços ou </w:t>
      </w:r>
      <w:r w:rsidR="007C6A57">
        <w:t xml:space="preserve">também </w:t>
      </w:r>
      <w:r w:rsidRPr="007A5E1A">
        <w:t>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 xml:space="preserve">Por acompanhar diretamente um objetivo de longo prazo, ligado à criação de valor e à estabilidade </w:t>
      </w:r>
      <w:r w:rsidR="00160EE9">
        <w:t>económica</w:t>
      </w:r>
      <w:r w:rsidR="000375B9" w:rsidRPr="000375B9">
        <w:t xml:space="preserve"> da empresa, este indicador funciona como uma forma de orientar a gestão, ajudando a manter a organização focada nos seus objetivos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42257303" w:rsidR="007A5E1A" w:rsidRPr="007A5E1A" w:rsidRDefault="007A5E1A" w:rsidP="00D95D68">
      <w:pPr>
        <w:ind w:firstLine="720"/>
      </w:pPr>
      <w:r w:rsidRPr="007A5E1A">
        <w:t xml:space="preserve">Ao nível tático, a gestão intermédia </w:t>
      </w:r>
      <w:r w:rsidR="007C6A57">
        <w:t>utiliza o</w:t>
      </w:r>
      <w:r w:rsidRPr="007A5E1A">
        <w:t xml:space="preserve"> volume anual de carga geral movimentada, </w:t>
      </w:r>
      <w:r w:rsidR="007C6A57">
        <w:t>representado</w:t>
      </w:r>
      <w:r w:rsidRPr="007A5E1A">
        <w:t xml:space="preserve"> em </w:t>
      </w:r>
      <w:proofErr w:type="spellStart"/>
      <w:r w:rsidRPr="007A5E1A">
        <w:t>TEUs</w:t>
      </w:r>
      <w:proofErr w:type="spellEnd"/>
      <w:r w:rsidRPr="007A5E1A">
        <w:t xml:space="preserve">, para </w:t>
      </w:r>
      <w:r w:rsidR="007C6A57">
        <w:t xml:space="preserve">poder </w:t>
      </w:r>
      <w:r w:rsidRPr="007A5E1A">
        <w:t xml:space="preserve">avaliar o desempenho operacional do terminal. Este KPI resulta da soma total de </w:t>
      </w:r>
      <w:proofErr w:type="spellStart"/>
      <w:r w:rsidRPr="007A5E1A">
        <w:t>TEUs</w:t>
      </w:r>
      <w:proofErr w:type="spellEnd"/>
      <w:r w:rsidRPr="007A5E1A">
        <w:t xml:space="preserve"> movimentados ao longo do período e </w:t>
      </w:r>
      <w:r w:rsidR="007C6A57">
        <w:t>mostra</w:t>
      </w:r>
      <w:r w:rsidRPr="007A5E1A">
        <w:t xml:space="preserve"> a intensidade e evolução da procura pelos serviços portuários. A sua utilização permite ajustar planeamentos, alocar recursos, gerir equipas e </w:t>
      </w:r>
      <w:r w:rsidR="007C6A57">
        <w:t>prever com tempo</w:t>
      </w:r>
      <w:r w:rsidRPr="007A5E1A">
        <w:t xml:space="preserve"> necessidades de capacidade. Enquanto indicador de processo contínuo que apoia decisões de coordenação e organização, </w:t>
      </w:r>
      <w:r w:rsidR="007C6A57">
        <w:t>junta</w:t>
      </w:r>
      <w:r w:rsidR="00160EE9">
        <w:t>ndo</w:t>
      </w:r>
      <w:r w:rsidRPr="007A5E1A">
        <w:t xml:space="preserve"> </w:t>
      </w:r>
      <w:r w:rsidR="00160EE9">
        <w:t>a</w:t>
      </w:r>
      <w:r w:rsidRPr="007A5E1A">
        <w:t>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0563B796" w:rsidR="007A5E1A" w:rsidRPr="007A5E1A" w:rsidRDefault="007A5E1A" w:rsidP="00D95D68">
      <w:pPr>
        <w:ind w:firstLine="720"/>
      </w:pPr>
      <w:r w:rsidRPr="007A5E1A">
        <w:t xml:space="preserve">No nível operacional, </w:t>
      </w:r>
      <w:r w:rsidR="000375B9">
        <w:t>um dos</w:t>
      </w:r>
      <w:r w:rsidRPr="007A5E1A">
        <w:t xml:space="preserve"> indicador</w:t>
      </w:r>
      <w:r w:rsidR="000375B9">
        <w:t>es</w:t>
      </w:r>
      <w:r w:rsidRPr="007A5E1A">
        <w:t xml:space="preserve"> mais </w:t>
      </w:r>
      <w:r w:rsidR="007C6A57">
        <w:t>importantes</w:t>
      </w:r>
      <w:r w:rsidRPr="007A5E1A">
        <w:t xml:space="preserve"> é o número de navios atendidos num </w:t>
      </w:r>
      <w:r w:rsidR="007C6A57" w:rsidRPr="007A5E1A">
        <w:t>período</w:t>
      </w:r>
      <w:r w:rsidRPr="007A5E1A">
        <w:t>,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w:t>
      </w:r>
      <w:r w:rsidRPr="007A5E1A">
        <w:lastRenderedPageBreak/>
        <w:t xml:space="preserve">durante as manobras, este KPI traduz diretamente o pilar do comportamento, orientando a ação das equipas no terreno e garantindo o bom funcionamento da atividade </w:t>
      </w:r>
      <w:r w:rsidR="007C6A57">
        <w:t>do porto</w:t>
      </w:r>
      <w:r w:rsidRPr="007A5E1A">
        <w:t>.</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0396A998" w14:textId="35B324D9" w:rsidR="00D95D68" w:rsidRDefault="007A52CD" w:rsidP="00D95D68">
      <w:pPr>
        <w:ind w:firstLine="720"/>
      </w:pPr>
      <w:r>
        <w:t>E</w:t>
      </w:r>
      <w:r w:rsidR="007A5E1A" w:rsidRPr="007A5E1A">
        <w:t xml:space="preserve">stes três </w:t>
      </w:r>
      <w:proofErr w:type="spellStart"/>
      <w:r w:rsidR="007A5E1A" w:rsidRPr="007A5E1A">
        <w:t>KPI</w:t>
      </w:r>
      <w:r>
        <w:t>s</w:t>
      </w:r>
      <w:proofErr w:type="spellEnd"/>
      <w:r w:rsidR="000375B9">
        <w:t>,</w:t>
      </w:r>
      <w:r w:rsidR="007A5E1A" w:rsidRPr="007A5E1A">
        <w:t xml:space="preserve"> a margem de lucro líquido como indicador estratégico, o volume de carga geral movimentada como indicador tático e o número de navios atendidos como indicador operacional</w:t>
      </w:r>
      <w:r w:rsidR="000375B9">
        <w:t>,</w:t>
      </w:r>
      <w:r w:rsidR="007A5E1A" w:rsidRPr="007A5E1A">
        <w:t xml:space="preserve"> mostram como a </w:t>
      </w:r>
      <w:proofErr w:type="spellStart"/>
      <w:r w:rsidR="007A5E1A" w:rsidRPr="007A5E1A">
        <w:t>ThPA</w:t>
      </w:r>
      <w:proofErr w:type="spellEnd"/>
      <w:r w:rsidR="007A5E1A" w:rsidRPr="007A5E1A">
        <w:t xml:space="preserve"> </w:t>
      </w:r>
      <w:r>
        <w:t>organiza</w:t>
      </w:r>
      <w:r w:rsidR="007A5E1A" w:rsidRPr="007A5E1A">
        <w:t xml:space="preserve"> o seu sistema de controlo de gestão em diferentes níveis. A integração dos princípios de pilotagem, diálogo e comportamento assegura que tanto os objetivos de longo prazo como as atividades de coordenação e execução diária são devidamente monitorizados. </w:t>
      </w:r>
    </w:p>
    <w:p w14:paraId="5C7BD540" w14:textId="77777777" w:rsidR="00D95D68" w:rsidRDefault="00D95D68" w:rsidP="00D95D68">
      <w:pPr>
        <w:ind w:firstLine="720"/>
      </w:pPr>
    </w:p>
    <w:p w14:paraId="4B58DF99" w14:textId="45F4D428" w:rsidR="00485BC0" w:rsidRDefault="007A5E1A" w:rsidP="00D95D68">
      <w:pPr>
        <w:ind w:firstLine="720"/>
      </w:pPr>
      <w:r w:rsidRPr="007A5E1A">
        <w:t>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Default="00452798" w:rsidP="00A57B4B">
      <w:pPr>
        <w:rPr>
          <w:b/>
          <w:bCs/>
        </w:rPr>
      </w:pPr>
      <w:r w:rsidRPr="00452798">
        <w:rPr>
          <w:b/>
          <w:bCs/>
        </w:rPr>
        <w:t>Sistemas de gestão de informação</w:t>
      </w:r>
    </w:p>
    <w:p w14:paraId="5731D3F5" w14:textId="77777777" w:rsidR="00D95D68" w:rsidRPr="00452798" w:rsidRDefault="00D95D68" w:rsidP="00A57B4B">
      <w:pPr>
        <w:rPr>
          <w:b/>
          <w:bCs/>
        </w:rPr>
      </w:pPr>
    </w:p>
    <w:p w14:paraId="6B1BE198" w14:textId="77777777" w:rsidR="001241DF" w:rsidRDefault="001241DF" w:rsidP="00D95D68">
      <w:pPr>
        <w:ind w:firstLine="720"/>
      </w:pPr>
      <w:r w:rsidRPr="001241DF">
        <w:t xml:space="preserve">A </w:t>
      </w:r>
      <w:proofErr w:type="spellStart"/>
      <w:r w:rsidRPr="001241DF">
        <w:t>Thessaloniki</w:t>
      </w:r>
      <w:proofErr w:type="spellEnd"/>
      <w:r w:rsidRPr="001241DF">
        <w:t xml:space="preserve"> </w:t>
      </w:r>
      <w:proofErr w:type="spellStart"/>
      <w:r w:rsidRPr="001241DF">
        <w:t>Port</w:t>
      </w:r>
      <w:proofErr w:type="spellEnd"/>
      <w:r w:rsidRPr="001241DF">
        <w:t xml:space="preserve"> </w:t>
      </w:r>
      <w:proofErr w:type="spellStart"/>
      <w:r w:rsidRPr="001241DF">
        <w:t>Authority</w:t>
      </w:r>
      <w:proofErr w:type="spellEnd"/>
      <w:r w:rsidRPr="001241DF">
        <w:t xml:space="preserve"> S.A. (</w:t>
      </w:r>
      <w:proofErr w:type="spellStart"/>
      <w:r w:rsidRPr="001241DF">
        <w:t>ThPA</w:t>
      </w:r>
      <w:proofErr w:type="spellEnd"/>
      <w:r w:rsidRPr="001241DF">
        <w:t>)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D95D68">
      <w:pPr>
        <w:ind w:firstLine="720"/>
      </w:pPr>
      <w:r w:rsidRPr="001241DF">
        <w:t xml:space="preserve">No caso da </w:t>
      </w:r>
      <w:proofErr w:type="spellStart"/>
      <w:r w:rsidRPr="001241DF">
        <w:t>ThPA</w:t>
      </w:r>
      <w:proofErr w:type="spellEnd"/>
      <w:r w:rsidRPr="001241DF">
        <w:t xml:space="preserve">, a gestão portuária baseia-se sobretudo em sistemas especializados para operações marítimo-logísticas. Um dos sistemas centrais é o Container Terminal Management </w:t>
      </w:r>
      <w:proofErr w:type="spellStart"/>
      <w:r w:rsidRPr="001241DF">
        <w:t>Information</w:t>
      </w:r>
      <w:proofErr w:type="spellEnd"/>
      <w:r w:rsidRPr="001241DF">
        <w:t xml:space="preserve"> </w:t>
      </w:r>
      <w:proofErr w:type="spellStart"/>
      <w:r w:rsidRPr="001241DF">
        <w:t>System</w:t>
      </w:r>
      <w:proofErr w:type="spellEnd"/>
      <w:r w:rsidRPr="001241DF">
        <w:t xml:space="preserve">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D95D68">
      <w:pPr>
        <w:ind w:firstLine="720"/>
      </w:pPr>
      <w:r w:rsidRPr="001241DF">
        <w:t xml:space="preserve">Paralelamente, a </w:t>
      </w:r>
      <w:proofErr w:type="spellStart"/>
      <w:r w:rsidRPr="001241DF">
        <w:t>ThPA</w:t>
      </w:r>
      <w:proofErr w:type="spellEnd"/>
      <w:r w:rsidRPr="001241DF">
        <w:t xml:space="preserve"> encontra-se a implementar um Terminal </w:t>
      </w:r>
      <w:proofErr w:type="spellStart"/>
      <w:r w:rsidRPr="001241DF">
        <w:t>Operating</w:t>
      </w:r>
      <w:proofErr w:type="spellEnd"/>
      <w:r w:rsidRPr="001241DF">
        <w:t xml:space="preserve"> </w:t>
      </w:r>
      <w:proofErr w:type="spellStart"/>
      <w:r w:rsidRPr="001241DF">
        <w:t>System</w:t>
      </w:r>
      <w:proofErr w:type="spellEnd"/>
      <w:r w:rsidRPr="001241DF">
        <w:t xml:space="preserve"> (TOS), mais especificamente o CTOS, solução desenvolvida pela China </w:t>
      </w:r>
      <w:proofErr w:type="spellStart"/>
      <w:r w:rsidRPr="001241DF">
        <w:t>Merchants</w:t>
      </w:r>
      <w:proofErr w:type="spellEnd"/>
      <w:r w:rsidRPr="001241DF">
        <w:t xml:space="preserve"> </w:t>
      </w:r>
      <w:proofErr w:type="spellStart"/>
      <w:r w:rsidRPr="001241DF">
        <w:t>Port</w:t>
      </w:r>
      <w:proofErr w:type="spellEnd"/>
      <w:r w:rsidRPr="001241DF">
        <w:t xml:space="preserve">. De acordo com o acordo </w:t>
      </w:r>
      <w:r w:rsidRPr="001241DF">
        <w:lastRenderedPageBreak/>
        <w:t>assinado entre as duas entidades, o Porto de Salónica será o primeiro porto europeu a instalar este sistema. O CTOS integra diversos módulos de planeamento, controlo documental e gestão de operações, partilhando características dos sistemas ERP (</w:t>
      </w:r>
      <w:proofErr w:type="spellStart"/>
      <w:r w:rsidRPr="001241DF">
        <w:t>Enterprise</w:t>
      </w:r>
      <w:proofErr w:type="spellEnd"/>
      <w:r w:rsidRPr="001241DF">
        <w:t xml:space="preserve"> </w:t>
      </w:r>
      <w:proofErr w:type="spellStart"/>
      <w:r w:rsidRPr="001241DF">
        <w:t>Resource</w:t>
      </w:r>
      <w:proofErr w:type="spellEnd"/>
      <w:r w:rsidRPr="001241DF">
        <w:t xml:space="preserve"> </w:t>
      </w:r>
      <w:proofErr w:type="spellStart"/>
      <w:r w:rsidRPr="001241DF">
        <w:t>Planning</w:t>
      </w:r>
      <w:proofErr w:type="spellEnd"/>
      <w:r w:rsidRPr="001241DF">
        <w:t>):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D95D68">
      <w:pPr>
        <w:ind w:firstLine="720"/>
      </w:pPr>
      <w:r w:rsidRPr="001241DF">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D95D68">
      <w:pPr>
        <w:ind w:firstLine="720"/>
      </w:pPr>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D95D68">
      <w:pPr>
        <w:ind w:firstLine="720"/>
      </w:pPr>
      <w:r w:rsidRPr="001241DF">
        <w:t xml:space="preserve">Em síntese, a </w:t>
      </w:r>
      <w:proofErr w:type="spellStart"/>
      <w:r w:rsidRPr="001241DF">
        <w:t>ThPA</w:t>
      </w:r>
      <w:proofErr w:type="spellEnd"/>
      <w:r w:rsidRPr="001241DF">
        <w:t xml:space="preserve">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3E866ADA" w14:textId="77777777" w:rsidR="00D95D68" w:rsidRDefault="00D95D68" w:rsidP="00594EEC"/>
    <w:p w14:paraId="1DE7DBF9" w14:textId="77777777" w:rsidR="00D95D68" w:rsidRDefault="00D95D68" w:rsidP="00594EEC"/>
    <w:p w14:paraId="5DEB8590" w14:textId="1C44926A" w:rsidR="001C5963" w:rsidRDefault="001C5963" w:rsidP="001C5963">
      <w:pPr>
        <w:pStyle w:val="Ttulo2"/>
      </w:pPr>
      <w:bookmarkStart w:id="22" w:name="_Toc214529682"/>
      <w:r>
        <w:lastRenderedPageBreak/>
        <w:t>II.</w:t>
      </w:r>
      <w:r w:rsidRPr="00CA01E1">
        <w:t xml:space="preserve"> </w:t>
      </w:r>
      <w:r>
        <w:t>4 Direção e Gestão de Pessoas</w:t>
      </w:r>
      <w:bookmarkEnd w:id="22"/>
    </w:p>
    <w:p w14:paraId="29351FB3" w14:textId="77777777" w:rsidR="00D95D68" w:rsidRPr="00D95D68" w:rsidRDefault="00D95D68" w:rsidP="00D95D68"/>
    <w:p w14:paraId="45C0D229" w14:textId="71151EA2" w:rsidR="00653291" w:rsidRDefault="000D3D93" w:rsidP="00D95D68">
      <w:pPr>
        <w:jc w:val="center"/>
        <w:rPr>
          <w:b/>
          <w:bCs/>
        </w:rPr>
      </w:pPr>
      <w:r>
        <w:rPr>
          <w:b/>
          <w:bCs/>
        </w:rPr>
        <w:t>Liderança</w:t>
      </w:r>
    </w:p>
    <w:p w14:paraId="0F30CF67" w14:textId="77777777" w:rsidR="00D95D68" w:rsidRDefault="00D95D68" w:rsidP="00D95D68">
      <w:pPr>
        <w:jc w:val="center"/>
        <w:rPr>
          <w:b/>
          <w:bCs/>
        </w:rPr>
      </w:pPr>
    </w:p>
    <w:p w14:paraId="4BE8CCCF" w14:textId="5ADE73D8" w:rsidR="0052080D" w:rsidRDefault="0052080D" w:rsidP="00D95D68">
      <w:pPr>
        <w:ind w:firstLine="720"/>
      </w:pPr>
      <w:r w:rsidRPr="0052080D">
        <w:t xml:space="preserve">A análise dos documentos oficiais da </w:t>
      </w:r>
      <w:proofErr w:type="spellStart"/>
      <w:r w:rsidRPr="0052080D">
        <w:t>Thessaloniki</w:t>
      </w:r>
      <w:proofErr w:type="spellEnd"/>
      <w:r w:rsidRPr="0052080D">
        <w:t xml:space="preserve"> </w:t>
      </w:r>
      <w:proofErr w:type="spellStart"/>
      <w:r w:rsidRPr="0052080D">
        <w:t>Port</w:t>
      </w:r>
      <w:proofErr w:type="spellEnd"/>
      <w:r w:rsidRPr="0052080D">
        <w:t xml:space="preserve"> </w:t>
      </w:r>
      <w:proofErr w:type="spellStart"/>
      <w:r w:rsidRPr="0052080D">
        <w:t>Authority</w:t>
      </w:r>
      <w:proofErr w:type="spellEnd"/>
      <w:r w:rsidRPr="0052080D">
        <w:t xml:space="preserve"> S.A. (</w:t>
      </w:r>
      <w:proofErr w:type="spellStart"/>
      <w:r w:rsidRPr="0052080D">
        <w:t>ThPA</w:t>
      </w:r>
      <w:proofErr w:type="spellEnd"/>
      <w:r w:rsidRPr="0052080D">
        <w:t xml:space="preserve">) sugere a presença de um estilo de liderança com traços participativos. Esta conclusão apoia-se em três evidências. Primeiro, a organização identifica os colaboradores como um dos seus principais </w:t>
      </w:r>
      <w:proofErr w:type="spellStart"/>
      <w:r w:rsidRPr="0052080D">
        <w:t>stakeholders</w:t>
      </w:r>
      <w:proofErr w:type="spellEnd"/>
      <w:r w:rsidRPr="0052080D">
        <w:t xml:space="preserve">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08D28148" w14:textId="77777777" w:rsidR="00D95D68" w:rsidRPr="0052080D" w:rsidRDefault="00D95D68" w:rsidP="00D95D68">
      <w:pPr>
        <w:ind w:firstLine="720"/>
      </w:pPr>
    </w:p>
    <w:p w14:paraId="2C062314" w14:textId="3FFDDB61" w:rsidR="0052080D" w:rsidRDefault="0052080D" w:rsidP="00D95D68">
      <w:pPr>
        <w:ind w:firstLine="720"/>
      </w:pPr>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3D41522" w14:textId="77777777" w:rsidR="00D95D68" w:rsidRPr="0052080D" w:rsidRDefault="00D95D68" w:rsidP="00D95D68">
      <w:pPr>
        <w:ind w:firstLine="720"/>
      </w:pPr>
    </w:p>
    <w:p w14:paraId="01B96843" w14:textId="14E4645E" w:rsidR="00A70961" w:rsidRDefault="00A70961" w:rsidP="00D95D68">
      <w:pPr>
        <w:ind w:firstLine="720"/>
      </w:pPr>
      <w:r w:rsidRPr="00A70961">
        <w:t>Terceiro, a existência de programas internos como o “</w:t>
      </w:r>
      <w:proofErr w:type="spellStart"/>
      <w:r w:rsidRPr="00A70961">
        <w:t>Innovating</w:t>
      </w:r>
      <w:proofErr w:type="spellEnd"/>
      <w:r w:rsidRPr="00A70961">
        <w:t xml:space="preserve">. </w:t>
      </w:r>
      <w:proofErr w:type="spellStart"/>
      <w:r w:rsidRPr="00A70961">
        <w:t>Together</w:t>
      </w:r>
      <w:proofErr w:type="spellEnd"/>
      <w:r w:rsidRPr="00A70961">
        <w:t>”,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39FE023" w14:textId="77777777" w:rsidR="00D95D68" w:rsidRPr="0052080D" w:rsidRDefault="00D95D68" w:rsidP="00D95D68">
      <w:pPr>
        <w:ind w:firstLine="720"/>
      </w:pPr>
    </w:p>
    <w:p w14:paraId="585FEB11" w14:textId="06C9F567" w:rsidR="00AE7D42" w:rsidRDefault="0052080D" w:rsidP="00D95D68">
      <w:pPr>
        <w:ind w:firstLine="720"/>
      </w:pPr>
      <w:r w:rsidRPr="0052080D">
        <w:t>Estes elementos apontam para um modelo de liderança onde a participação das equipas, o diálogo e a circulação de informação têm um papel central, características típicas de uma liderança participativa.</w:t>
      </w:r>
      <w:r w:rsidR="00D95D68">
        <w:t xml:space="preserve"> </w:t>
      </w:r>
      <w:r w:rsidR="00AE7D42"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Default="00AE7D42" w:rsidP="00AE7D42"/>
    <w:p w14:paraId="5DC5B8C1" w14:textId="77777777" w:rsidR="00D95D68" w:rsidRPr="00AE7D42" w:rsidRDefault="00D95D68" w:rsidP="00AE7D42"/>
    <w:p w14:paraId="72C9C9CF" w14:textId="77777777" w:rsidR="00AE7D42" w:rsidRDefault="00AE7D42" w:rsidP="00D95D68">
      <w:pPr>
        <w:ind w:firstLine="720"/>
      </w:pPr>
      <w:r w:rsidRPr="00AE7D42">
        <w:lastRenderedPageBreak/>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D95D68">
      <w:pPr>
        <w:ind w:firstLine="720"/>
      </w:pPr>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D95D68">
      <w:pPr>
        <w:ind w:firstLine="720"/>
      </w:pPr>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D95D68">
      <w:pPr>
        <w:ind w:firstLine="720"/>
      </w:pPr>
      <w:r w:rsidRPr="00AE7D42">
        <w:t xml:space="preserve">Assim, a liderança presente na </w:t>
      </w:r>
      <w:proofErr w:type="spellStart"/>
      <w:r w:rsidRPr="00AE7D42">
        <w:t>ThPA</w:t>
      </w:r>
      <w:proofErr w:type="spellEnd"/>
      <w:r w:rsidRPr="00AE7D42">
        <w:t>,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Default="00017841" w:rsidP="00D95D68">
      <w:pPr>
        <w:jc w:val="center"/>
        <w:rPr>
          <w:b/>
          <w:bCs/>
        </w:rPr>
      </w:pPr>
      <w:r>
        <w:rPr>
          <w:b/>
          <w:bCs/>
        </w:rPr>
        <w:t>Práticas motivacionais</w:t>
      </w:r>
    </w:p>
    <w:p w14:paraId="10800AFC" w14:textId="77777777" w:rsidR="00D95D68" w:rsidRPr="00017841" w:rsidRDefault="00D95D68" w:rsidP="00D95D68">
      <w:pPr>
        <w:jc w:val="center"/>
        <w:rPr>
          <w:b/>
          <w:bCs/>
        </w:rPr>
      </w:pPr>
    </w:p>
    <w:p w14:paraId="53680FC0" w14:textId="7A4771E4" w:rsidR="00A66315" w:rsidRDefault="00A66315" w:rsidP="00D95D68">
      <w:pPr>
        <w:ind w:firstLine="720"/>
      </w:pPr>
      <w:r w:rsidRPr="00A66315">
        <w:t xml:space="preserve">A </w:t>
      </w:r>
      <w:proofErr w:type="spellStart"/>
      <w:r w:rsidRPr="00A66315">
        <w:t>Thessaloniki</w:t>
      </w:r>
      <w:proofErr w:type="spellEnd"/>
      <w:r w:rsidRPr="00A66315">
        <w:t xml:space="preserve"> </w:t>
      </w:r>
      <w:proofErr w:type="spellStart"/>
      <w:r w:rsidRPr="00A66315">
        <w:t>Port</w:t>
      </w:r>
      <w:proofErr w:type="spellEnd"/>
      <w:r w:rsidRPr="00A66315">
        <w:t xml:space="preserve"> </w:t>
      </w:r>
      <w:proofErr w:type="spellStart"/>
      <w:r w:rsidRPr="00A66315">
        <w:t>Authority</w:t>
      </w:r>
      <w:proofErr w:type="spellEnd"/>
      <w:r w:rsidRPr="00A66315">
        <w:t xml:space="preserve"> S.A. (</w:t>
      </w:r>
      <w:proofErr w:type="spellStart"/>
      <w:r w:rsidRPr="00A66315">
        <w:t>ThPA</w:t>
      </w:r>
      <w:proofErr w:type="spellEnd"/>
      <w:r w:rsidRPr="00A66315">
        <w:t xml:space="preserve">)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w:t>
      </w:r>
      <w:r w:rsidRPr="00A66315">
        <w:lastRenderedPageBreak/>
        <w:t>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D95D68">
      <w:pPr>
        <w:ind w:firstLine="720"/>
      </w:pPr>
      <w:r w:rsidRPr="00A66315">
        <w:t xml:space="preserve">No campo das práticas extrínsecas, a </w:t>
      </w:r>
      <w:proofErr w:type="spellStart"/>
      <w:r w:rsidRPr="00A66315">
        <w:t>ThPA</w:t>
      </w:r>
      <w:proofErr w:type="spellEnd"/>
      <w:r w:rsidRPr="00A66315">
        <w:t xml:space="preserve">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D95D68">
      <w:pPr>
        <w:ind w:firstLine="720"/>
      </w:pPr>
      <w:r w:rsidRPr="00680C91">
        <w:t xml:space="preserve">No âmbito das práticas intrínsecas, a </w:t>
      </w:r>
      <w:proofErr w:type="spellStart"/>
      <w:r w:rsidRPr="00680C91">
        <w:t>ThPA</w:t>
      </w:r>
      <w:proofErr w:type="spellEnd"/>
      <w:r w:rsidRPr="00680C91">
        <w:t xml:space="preserve"> aposta fortemente no desenvolvimento profissional dos seus colaboradores. Programas de formação contínua, </w:t>
      </w:r>
      <w:proofErr w:type="spellStart"/>
      <w:r w:rsidRPr="00680C91">
        <w:t>upskilling</w:t>
      </w:r>
      <w:proofErr w:type="spellEnd"/>
      <w:r w:rsidRPr="00680C91">
        <w:t xml:space="preserve"> e </w:t>
      </w:r>
      <w:proofErr w:type="spellStart"/>
      <w:r w:rsidRPr="00680C91">
        <w:t>reskilling</w:t>
      </w:r>
      <w:proofErr w:type="spellEnd"/>
      <w:r w:rsidRPr="00680C91">
        <w:t xml:space="preserve"> permitem que os trabalhadores desenvolvam novas competências, aumentem o seu domínio técnico e se sintam valorizados no seu percurso profissional. Iniciativas como o programa “</w:t>
      </w:r>
      <w:proofErr w:type="spellStart"/>
      <w:r w:rsidRPr="00680C91">
        <w:t>Innovating</w:t>
      </w:r>
      <w:proofErr w:type="spellEnd"/>
      <w:r w:rsidRPr="00680C91">
        <w:t xml:space="preserve"> </w:t>
      </w:r>
      <w:proofErr w:type="spellStart"/>
      <w:r w:rsidRPr="00680C91">
        <w:t>Together</w:t>
      </w:r>
      <w:proofErr w:type="spellEnd"/>
      <w:r w:rsidRPr="00680C91">
        <w:t>”,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6CBA440E" w14:textId="77777777" w:rsidR="00D95D68" w:rsidRDefault="00D95D68" w:rsidP="00D95D68">
      <w:pPr>
        <w:ind w:firstLine="720"/>
      </w:pPr>
    </w:p>
    <w:p w14:paraId="49EBB695" w14:textId="77777777" w:rsidR="00D95D68" w:rsidRDefault="00A66315" w:rsidP="00D95D68">
      <w:pPr>
        <w:ind w:firstLine="720"/>
      </w:pPr>
      <w:r w:rsidRPr="00A66315">
        <w:t xml:space="preserve">As implicações destas práticas são amplas. Em termos de desempenho, a combinação de formação e participação ativa melhora a capacidade de resposta, aumenta a autonomia e conduz a processos mais eficientes. No que se refere à retenção, condições de trabalho seguras e políticas de justiça organizacional reduzem a intenção de rotatividade, fortalecendo a estabilidade das equipas e diminuindo custos associados à substituição de pessoal. </w:t>
      </w:r>
    </w:p>
    <w:p w14:paraId="06A1B717" w14:textId="77777777" w:rsidR="00D95D68" w:rsidRDefault="00D95D68" w:rsidP="00D95D68">
      <w:pPr>
        <w:ind w:firstLine="720"/>
      </w:pPr>
    </w:p>
    <w:p w14:paraId="07336F89" w14:textId="72C83B8E" w:rsidR="00A66315" w:rsidRDefault="00A66315" w:rsidP="00D95D68">
      <w:pPr>
        <w:ind w:firstLine="720"/>
      </w:pPr>
      <w:r w:rsidRPr="00A66315">
        <w:t>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lastRenderedPageBreak/>
        <w:t xml:space="preserve">Assim, as práticas motivacionais da </w:t>
      </w:r>
      <w:proofErr w:type="spellStart"/>
      <w:r w:rsidRPr="00A66315">
        <w:t>ThPA</w:t>
      </w:r>
      <w:proofErr w:type="spellEnd"/>
      <w:r w:rsidRPr="00A66315">
        <w:t xml:space="preserve">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D95D68">
      <w:pPr>
        <w:jc w:val="center"/>
        <w:rPr>
          <w:b/>
          <w:bCs/>
        </w:rPr>
      </w:pPr>
      <w:r>
        <w:rPr>
          <w:b/>
          <w:bCs/>
        </w:rPr>
        <w:t xml:space="preserve">Políticas e práticas </w:t>
      </w:r>
      <w:r w:rsidR="00CE16F4">
        <w:rPr>
          <w:b/>
          <w:bCs/>
        </w:rPr>
        <w:t>do modelo de gestão de recursos humanos</w:t>
      </w:r>
    </w:p>
    <w:p w14:paraId="7A92BAE8" w14:textId="77777777" w:rsidR="00D95D68" w:rsidRDefault="00D95D68" w:rsidP="00D95D68">
      <w:pPr>
        <w:jc w:val="center"/>
        <w:rPr>
          <w:b/>
          <w:bCs/>
        </w:rPr>
      </w:pPr>
    </w:p>
    <w:p w14:paraId="66F57D5D" w14:textId="77777777" w:rsidR="00D95D68" w:rsidRDefault="00FC6F24" w:rsidP="00D95D68">
      <w:pPr>
        <w:ind w:firstLine="720"/>
      </w:pPr>
      <w:r w:rsidRPr="00FC6F24">
        <w:t xml:space="preserve">A </w:t>
      </w:r>
      <w:proofErr w:type="spellStart"/>
      <w:r w:rsidRPr="00FC6F24">
        <w:t>Thessaloniki</w:t>
      </w:r>
      <w:proofErr w:type="spellEnd"/>
      <w:r w:rsidRPr="00FC6F24">
        <w:t xml:space="preserve"> </w:t>
      </w:r>
      <w:proofErr w:type="spellStart"/>
      <w:r w:rsidRPr="00FC6F24">
        <w:t>Port</w:t>
      </w:r>
      <w:proofErr w:type="spellEnd"/>
      <w:r w:rsidRPr="00FC6F24">
        <w:t xml:space="preserve"> </w:t>
      </w:r>
      <w:proofErr w:type="spellStart"/>
      <w:r w:rsidRPr="00FC6F24">
        <w:t>Authority</w:t>
      </w:r>
      <w:proofErr w:type="spellEnd"/>
      <w:r w:rsidRPr="00FC6F24">
        <w:t xml:space="preserve"> S.A. (</w:t>
      </w:r>
      <w:proofErr w:type="spellStart"/>
      <w:r w:rsidRPr="00FC6F24">
        <w:t>ThPA</w:t>
      </w:r>
      <w:proofErr w:type="spellEnd"/>
      <w:r w:rsidRPr="00FC6F24">
        <w:t xml:space="preserve">)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w:t>
      </w:r>
    </w:p>
    <w:p w14:paraId="4813AF63" w14:textId="77777777" w:rsidR="00D95D68" w:rsidRDefault="00D95D68" w:rsidP="00D95D68">
      <w:pPr>
        <w:ind w:firstLine="720"/>
      </w:pPr>
    </w:p>
    <w:p w14:paraId="57E97DD3" w14:textId="72D748E0" w:rsidR="00CE16F4" w:rsidRDefault="00FC6F24" w:rsidP="00D95D68">
      <w:pPr>
        <w:ind w:firstLine="720"/>
      </w:pPr>
      <w:r w:rsidRPr="00FC6F24">
        <w:t xml:space="preserve">Além disso, a organização demonstra um forte compromisso com o desenvolvimento contínuo dos colaboradores, integrando programas de formação, </w:t>
      </w:r>
      <w:proofErr w:type="spellStart"/>
      <w:r w:rsidRPr="00FC6F24">
        <w:t>reskilling</w:t>
      </w:r>
      <w:proofErr w:type="spellEnd"/>
      <w:r w:rsidRPr="00FC6F24">
        <w:t xml:space="preserve"> e </w:t>
      </w:r>
      <w:proofErr w:type="spellStart"/>
      <w:r w:rsidRPr="00FC6F24">
        <w:t>upskilling</w:t>
      </w:r>
      <w:proofErr w:type="spellEnd"/>
      <w:r w:rsidRPr="00FC6F24">
        <w:t xml:space="preserve">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D95D68">
      <w:pPr>
        <w:ind w:firstLine="720"/>
      </w:pPr>
      <w:r w:rsidRPr="00FC6F24">
        <w:t xml:space="preserve">No que respeita ao processo de gestão de recursos humanos, os documentos oficiais revelam a existência de três etapas fundamentais: recrutamento, seleção e integração. O recrutamento é regulado por uma </w:t>
      </w:r>
      <w:proofErr w:type="spellStart"/>
      <w:r w:rsidRPr="00FC6F24">
        <w:t>Recruitment</w:t>
      </w:r>
      <w:proofErr w:type="spellEnd"/>
      <w:r w:rsidRPr="00FC6F24">
        <w:t xml:space="preserve"> </w:t>
      </w:r>
      <w:proofErr w:type="spellStart"/>
      <w:r w:rsidRPr="00FC6F24">
        <w:t>Policy</w:t>
      </w:r>
      <w:proofErr w:type="spellEnd"/>
      <w:r w:rsidRPr="00FC6F24">
        <w:t xml:space="preserve">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415A24D1" w14:textId="77777777" w:rsidR="00D95D68" w:rsidRDefault="00D95D68" w:rsidP="00D95D68">
      <w:pPr>
        <w:ind w:firstLine="720"/>
      </w:pPr>
    </w:p>
    <w:p w14:paraId="068D4368" w14:textId="7A3D1929" w:rsidR="008B3CAE" w:rsidRDefault="00FC6F24" w:rsidP="00D95D68">
      <w:pPr>
        <w:ind w:firstLine="720"/>
      </w:pPr>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4273428C" w14:textId="77777777" w:rsidR="00D95D68" w:rsidRDefault="00D95D68" w:rsidP="00D95D68">
      <w:pPr>
        <w:ind w:firstLine="720"/>
      </w:pPr>
    </w:p>
    <w:p w14:paraId="7BCC9598" w14:textId="77777777" w:rsidR="00D95D68" w:rsidRDefault="00FC6F24" w:rsidP="00D95D68">
      <w:pPr>
        <w:ind w:firstLine="720"/>
      </w:pPr>
      <w:r w:rsidRPr="00FC6F24">
        <w:t xml:space="preserve">Após a contratação, a </w:t>
      </w:r>
      <w:proofErr w:type="spellStart"/>
      <w:r w:rsidRPr="00FC6F24">
        <w:t>ThPA</w:t>
      </w:r>
      <w:proofErr w:type="spellEnd"/>
      <w:r w:rsidRPr="00FC6F24">
        <w:t xml:space="preserve"> assegura um processo estruturado de integração através do programa de </w:t>
      </w:r>
      <w:r w:rsidR="00AA7F87">
        <w:t>“</w:t>
      </w:r>
      <w:proofErr w:type="spellStart"/>
      <w:r w:rsidRPr="00FC6F24">
        <w:t>Induction</w:t>
      </w:r>
      <w:proofErr w:type="spellEnd"/>
      <w:r w:rsidRPr="00FC6F24">
        <w:t xml:space="preserve"> Training</w:t>
      </w:r>
      <w:r w:rsidR="00AA7F87">
        <w:t>”</w:t>
      </w:r>
      <w:r w:rsidRPr="00FC6F24">
        <w:t xml:space="preserve">. Este programa fornece aos novos colaboradores informação essencial sobre a organização, incluindo políticas internas, estrutura, procedimentos operacionais e normas de segurança. </w:t>
      </w:r>
    </w:p>
    <w:p w14:paraId="502C9834" w14:textId="7293F528" w:rsidR="00FC6F24" w:rsidRDefault="00FC6F24" w:rsidP="00D95D68">
      <w:pPr>
        <w:ind w:firstLine="720"/>
      </w:pPr>
      <w:r w:rsidRPr="00FC6F24">
        <w:lastRenderedPageBreak/>
        <w:t>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3DE6F708" w14:textId="77777777" w:rsidR="00D95D68" w:rsidRPr="00CE16F4" w:rsidRDefault="00D95D68" w:rsidP="00D95D68">
      <w:pPr>
        <w:ind w:firstLine="720"/>
      </w:pPr>
    </w:p>
    <w:p w14:paraId="3B51E1F8" w14:textId="45D1E4B9" w:rsidR="00680C91" w:rsidRDefault="00CE16F4" w:rsidP="00C811F8">
      <w:r w:rsidRPr="00CE16F4">
        <w:t xml:space="preserve">Em conjunto, estas políticas e práticas demonstram que a </w:t>
      </w:r>
      <w:proofErr w:type="spellStart"/>
      <w:r w:rsidRPr="00CE16F4">
        <w:t>ThPA</w:t>
      </w:r>
      <w:proofErr w:type="spellEnd"/>
      <w:r w:rsidRPr="00CE16F4">
        <w:t xml:space="preserve">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D95D68">
      <w:pPr>
        <w:jc w:val="center"/>
      </w:pPr>
    </w:p>
    <w:p w14:paraId="08117524" w14:textId="4E1A952F" w:rsidR="00C7448F" w:rsidRDefault="00C7448F" w:rsidP="00D95D68">
      <w:pPr>
        <w:jc w:val="center"/>
        <w:rPr>
          <w:b/>
          <w:bCs/>
        </w:rPr>
      </w:pPr>
      <w:r w:rsidRPr="00C7448F">
        <w:rPr>
          <w:b/>
          <w:bCs/>
        </w:rPr>
        <w:t>Objetivos de Desenvolvimento Sustentável (ODS)</w:t>
      </w:r>
    </w:p>
    <w:p w14:paraId="697A41B1" w14:textId="77777777" w:rsidR="00D95D68" w:rsidRPr="00C7448F" w:rsidRDefault="00D95D68" w:rsidP="00D95D68">
      <w:pPr>
        <w:jc w:val="center"/>
        <w:rPr>
          <w:b/>
          <w:bCs/>
        </w:rPr>
      </w:pPr>
    </w:p>
    <w:p w14:paraId="62B8774C" w14:textId="77777777" w:rsidR="00C7448F" w:rsidRPr="00C7448F" w:rsidRDefault="00C7448F" w:rsidP="00D95D68">
      <w:pPr>
        <w:ind w:firstLine="720"/>
      </w:pPr>
      <w:r w:rsidRPr="00C7448F">
        <w:t xml:space="preserve">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w:t>
      </w:r>
      <w:proofErr w:type="spellStart"/>
      <w:r w:rsidRPr="00C7448F">
        <w:t>ThPA</w:t>
      </w:r>
      <w:proofErr w:type="spellEnd"/>
      <w:r w:rsidRPr="00C7448F">
        <w:t>)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Default="00C7448F" w:rsidP="00D95D68">
      <w:pPr>
        <w:jc w:val="center"/>
        <w:rPr>
          <w:b/>
          <w:bCs/>
        </w:rPr>
      </w:pPr>
      <w:r w:rsidRPr="00C7448F">
        <w:rPr>
          <w:b/>
          <w:bCs/>
        </w:rPr>
        <w:t xml:space="preserve">ODS 8 – </w:t>
      </w:r>
      <w:r w:rsidR="00FD5A0D">
        <w:rPr>
          <w:b/>
          <w:bCs/>
        </w:rPr>
        <w:t>Emprego</w:t>
      </w:r>
      <w:r w:rsidRPr="00C7448F">
        <w:rPr>
          <w:b/>
          <w:bCs/>
        </w:rPr>
        <w:t xml:space="preserve"> Digno e Crescimento Económico</w:t>
      </w:r>
    </w:p>
    <w:p w14:paraId="64072F53" w14:textId="77777777" w:rsidR="00D95D68" w:rsidRPr="00C7448F" w:rsidRDefault="00D95D68" w:rsidP="00D95D68">
      <w:pPr>
        <w:jc w:val="center"/>
        <w:rPr>
          <w:b/>
          <w:bCs/>
        </w:rPr>
      </w:pPr>
    </w:p>
    <w:p w14:paraId="5B3B55B3" w14:textId="6D7254AB" w:rsidR="00C7448F" w:rsidRDefault="00C7448F" w:rsidP="00D95D68">
      <w:pPr>
        <w:ind w:firstLine="720"/>
      </w:pPr>
      <w:r w:rsidRPr="00C7448F">
        <w:t xml:space="preserve">A </w:t>
      </w:r>
      <w:proofErr w:type="spellStart"/>
      <w:r w:rsidRPr="00C7448F">
        <w:t>ThPA</w:t>
      </w:r>
      <w:proofErr w:type="spellEnd"/>
      <w:r w:rsidRPr="00C7448F">
        <w:t xml:space="preserve">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1E8C170F" w14:textId="77777777" w:rsidR="00D95D68" w:rsidRDefault="00D95D68" w:rsidP="00D95D68">
      <w:pPr>
        <w:ind w:firstLine="720"/>
      </w:pPr>
    </w:p>
    <w:p w14:paraId="07C4844A" w14:textId="27127FE3" w:rsidR="00C7448F" w:rsidRDefault="00C7448F" w:rsidP="00D95D68">
      <w:pPr>
        <w:ind w:firstLine="720"/>
      </w:pPr>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Default="00C7448F" w:rsidP="00C7448F"/>
    <w:p w14:paraId="395E0774" w14:textId="77777777" w:rsidR="00D95D68" w:rsidRDefault="00D95D68" w:rsidP="00C7448F"/>
    <w:p w14:paraId="21C8D307" w14:textId="77777777" w:rsidR="00D95D68" w:rsidRPr="00C7448F" w:rsidRDefault="00D95D68" w:rsidP="00C7448F"/>
    <w:p w14:paraId="1913BF2F" w14:textId="77777777" w:rsidR="00C7448F" w:rsidRDefault="00C7448F" w:rsidP="00D95D68">
      <w:pPr>
        <w:jc w:val="center"/>
        <w:rPr>
          <w:b/>
          <w:bCs/>
        </w:rPr>
      </w:pPr>
      <w:r w:rsidRPr="00C7448F">
        <w:rPr>
          <w:b/>
          <w:bCs/>
        </w:rPr>
        <w:lastRenderedPageBreak/>
        <w:t>ODS 9 – Indústria, Inovação e Infraestruturas</w:t>
      </w:r>
    </w:p>
    <w:p w14:paraId="35BE05EA" w14:textId="77777777" w:rsidR="00D95D68" w:rsidRPr="00C7448F" w:rsidRDefault="00D95D68" w:rsidP="00D95D68">
      <w:pPr>
        <w:jc w:val="center"/>
        <w:rPr>
          <w:b/>
          <w:bCs/>
        </w:rPr>
      </w:pPr>
    </w:p>
    <w:p w14:paraId="259A3FAC" w14:textId="7D2C2557" w:rsidR="00C7448F" w:rsidRDefault="00C7448F" w:rsidP="00D95D68">
      <w:pPr>
        <w:ind w:firstLine="720"/>
      </w:pPr>
      <w:r w:rsidRPr="00C7448F">
        <w:t xml:space="preserve">A </w:t>
      </w:r>
      <w:proofErr w:type="spellStart"/>
      <w:r w:rsidRPr="00C7448F">
        <w:t>ThPA</w:t>
      </w:r>
      <w:proofErr w:type="spellEnd"/>
      <w:r w:rsidRPr="00C7448F">
        <w:t xml:space="preserve"> investe de forma sistemática na modernização tecnológica e na melhoria das infraestruturas portuárias. </w:t>
      </w:r>
      <w:r w:rsidR="00A134AF">
        <w:t>A</w:t>
      </w:r>
      <w:r w:rsidRPr="00C7448F">
        <w:t xml:space="preserve"> implementação de sistemas digitais inteligentes, desenvolvidos em parceria com a Cisco </w:t>
      </w:r>
      <w:proofErr w:type="spellStart"/>
      <w:r w:rsidRPr="00C7448F">
        <w:t>Systems</w:t>
      </w:r>
      <w:proofErr w:type="spellEnd"/>
      <w:r w:rsidRPr="00C7448F">
        <w:t>,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Default="00C7448F" w:rsidP="00D95D68">
      <w:pPr>
        <w:jc w:val="center"/>
        <w:rPr>
          <w:b/>
          <w:bCs/>
        </w:rPr>
      </w:pPr>
      <w:r w:rsidRPr="00C7448F">
        <w:rPr>
          <w:b/>
          <w:bCs/>
        </w:rPr>
        <w:t xml:space="preserve">ODS 13 – </w:t>
      </w:r>
      <w:r w:rsidR="00FD5A0D">
        <w:rPr>
          <w:b/>
          <w:bCs/>
        </w:rPr>
        <w:t>Combate às alterações climáticas</w:t>
      </w:r>
    </w:p>
    <w:p w14:paraId="4D3A5C44" w14:textId="77777777" w:rsidR="00D95D68" w:rsidRPr="00C7448F" w:rsidRDefault="00D95D68" w:rsidP="00D95D68">
      <w:pPr>
        <w:jc w:val="center"/>
        <w:rPr>
          <w:b/>
          <w:bCs/>
        </w:rPr>
      </w:pPr>
    </w:p>
    <w:p w14:paraId="1A6345A1" w14:textId="51262F93" w:rsidR="00C7448F" w:rsidRPr="00C7448F" w:rsidRDefault="00C7448F" w:rsidP="00D95D68">
      <w:pPr>
        <w:ind w:firstLine="720"/>
      </w:pPr>
      <w:r w:rsidRPr="00C7448F">
        <w:t xml:space="preserve">A modernização tecnológica e a digitalização das operações portuárias contribuem também para a redução das emissões e do impacto ambiental das atividades da </w:t>
      </w:r>
      <w:proofErr w:type="spellStart"/>
      <w:r w:rsidRPr="00C7448F">
        <w:t>ThPA</w:t>
      </w:r>
      <w:proofErr w:type="spellEnd"/>
      <w:r w:rsidRPr="00C7448F">
        <w:t xml:space="preserve">.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D95D68">
      <w:pPr>
        <w:ind w:firstLine="720"/>
      </w:pPr>
      <w:r>
        <w:t>Em síntese, o</w:t>
      </w:r>
      <w:r w:rsidRPr="00C7448F">
        <w:t xml:space="preserve"> envolvimento da </w:t>
      </w:r>
      <w:proofErr w:type="spellStart"/>
      <w:r w:rsidRPr="00C7448F">
        <w:t>Thessaloniki</w:t>
      </w:r>
      <w:proofErr w:type="spellEnd"/>
      <w:r w:rsidRPr="00C7448F">
        <w:t xml:space="preserve"> </w:t>
      </w:r>
      <w:proofErr w:type="spellStart"/>
      <w:r w:rsidRPr="00C7448F">
        <w:t>Port</w:t>
      </w:r>
      <w:proofErr w:type="spellEnd"/>
      <w:r w:rsidRPr="00C7448F">
        <w:t xml:space="preserve"> </w:t>
      </w:r>
      <w:proofErr w:type="spellStart"/>
      <w:r w:rsidRPr="00C7448F">
        <w:t>Authority</w:t>
      </w:r>
      <w:proofErr w:type="spellEnd"/>
      <w:r w:rsidRPr="00C7448F">
        <w:t xml:space="preserve">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Default="00D57CF6" w:rsidP="00D95D68">
      <w:pPr>
        <w:jc w:val="center"/>
        <w:rPr>
          <w:b/>
          <w:bCs/>
        </w:rPr>
      </w:pPr>
      <w:r w:rsidRPr="00D57CF6">
        <w:rPr>
          <w:b/>
          <w:bCs/>
        </w:rPr>
        <w:t>Produtividade na organização</w:t>
      </w:r>
    </w:p>
    <w:p w14:paraId="3A1F4B27" w14:textId="77777777" w:rsidR="00D95D68" w:rsidRPr="00D57CF6" w:rsidRDefault="00D95D68" w:rsidP="00C811F8">
      <w:pPr>
        <w:rPr>
          <w:b/>
          <w:bCs/>
        </w:rPr>
      </w:pPr>
    </w:p>
    <w:p w14:paraId="1E09A4E7" w14:textId="77777777" w:rsidR="00D946C1" w:rsidRDefault="00D946C1" w:rsidP="00D95D68">
      <w:pPr>
        <w:ind w:firstLine="720"/>
      </w:pPr>
      <w:r w:rsidRPr="00D946C1">
        <w:t xml:space="preserve">A </w:t>
      </w:r>
      <w:proofErr w:type="spellStart"/>
      <w:r w:rsidRPr="00D946C1">
        <w:t>Thessaloniki</w:t>
      </w:r>
      <w:proofErr w:type="spellEnd"/>
      <w:r w:rsidRPr="00D946C1">
        <w:t xml:space="preserve"> </w:t>
      </w:r>
      <w:proofErr w:type="spellStart"/>
      <w:r w:rsidRPr="00D946C1">
        <w:t>Port</w:t>
      </w:r>
      <w:proofErr w:type="spellEnd"/>
      <w:r w:rsidRPr="00D946C1">
        <w:t xml:space="preserve"> </w:t>
      </w:r>
      <w:proofErr w:type="spellStart"/>
      <w:r w:rsidRPr="00D946C1">
        <w:t>Authority</w:t>
      </w:r>
      <w:proofErr w:type="spellEnd"/>
      <w:r w:rsidRPr="00D946C1">
        <w:t xml:space="preserve"> S.A. (</w:t>
      </w:r>
      <w:proofErr w:type="spellStart"/>
      <w:r w:rsidRPr="00D946C1">
        <w:t>ThPA</w:t>
      </w:r>
      <w:proofErr w:type="spellEnd"/>
      <w:r w:rsidRPr="00D946C1">
        <w:t>)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5D68">
      <w:pPr>
        <w:ind w:firstLine="720"/>
      </w:pPr>
      <w:r w:rsidRPr="00D946C1">
        <w:lastRenderedPageBreak/>
        <w:t xml:space="preserve">Uma das práticas mais relevantes é a digitalização e automação dos processos operacionais, visível na implementação de sistemas como o Terminal </w:t>
      </w:r>
      <w:proofErr w:type="spellStart"/>
      <w:r w:rsidRPr="00D946C1">
        <w:t>Operating</w:t>
      </w:r>
      <w:proofErr w:type="spellEnd"/>
      <w:r w:rsidRPr="00D946C1">
        <w:t xml:space="preserve"> </w:t>
      </w:r>
      <w:proofErr w:type="spellStart"/>
      <w:r w:rsidRPr="00D946C1">
        <w:t>System</w:t>
      </w:r>
      <w:proofErr w:type="spellEnd"/>
      <w:r w:rsidRPr="00D946C1">
        <w:t xml:space="preserve"> (TOS) e outras ferramentas inteligentes de apoio à gestão. A automatização do planeamento de navios, da gestão d</w:t>
      </w:r>
      <w:r>
        <w:t>as docas</w:t>
      </w:r>
      <w:r w:rsidRPr="00D946C1">
        <w:t xml:space="preserve"> e </w:t>
      </w:r>
      <w:r>
        <w:t>d</w:t>
      </w:r>
      <w:r w:rsidRPr="00D946C1">
        <w:t>a circulação de informação reduz tempos de espera, diminui erros e melhora a coordenação entre equipas. O impacto 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5D68">
      <w:pPr>
        <w:ind w:firstLine="720"/>
      </w:pPr>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5D68">
      <w:pPr>
        <w:ind w:firstLine="720"/>
      </w:pPr>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D95D68">
      <w:pPr>
        <w:ind w:firstLine="720"/>
      </w:pPr>
      <w:r w:rsidRPr="00D946C1">
        <w:t xml:space="preserve">Em conjunto, estas práticas demonstram uma estratégia integrada de promoção da produtividade, na qual a tecnologia, a capacitação das pessoas e a otimização dos processos desempenham um papel central, permitindo à </w:t>
      </w:r>
      <w:proofErr w:type="spellStart"/>
      <w:r w:rsidRPr="00D946C1">
        <w:t>ThPA</w:t>
      </w:r>
      <w:proofErr w:type="spellEnd"/>
      <w:r w:rsidRPr="00D946C1">
        <w:t xml:space="preserve">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67FE395D" w14:textId="77777777" w:rsidR="00D95D68" w:rsidRPr="00D95D68" w:rsidRDefault="00D95D68" w:rsidP="00D95D68"/>
    <w:p w14:paraId="144720C3" w14:textId="034F1485" w:rsidR="00D95D68" w:rsidRDefault="00FB5F79" w:rsidP="00D95D68">
      <w:pPr>
        <w:ind w:firstLine="720"/>
      </w:pPr>
      <w:r w:rsidRPr="00FB5F79">
        <w:t xml:space="preserve">A </w:t>
      </w:r>
      <w:proofErr w:type="spellStart"/>
      <w:r w:rsidRPr="00FB5F79">
        <w:t>Thessaloniki</w:t>
      </w:r>
      <w:proofErr w:type="spellEnd"/>
      <w:r w:rsidRPr="00FB5F79">
        <w:t xml:space="preserve"> </w:t>
      </w:r>
      <w:proofErr w:type="spellStart"/>
      <w:r w:rsidRPr="00FB5F79">
        <w:t>Port</w:t>
      </w:r>
      <w:proofErr w:type="spellEnd"/>
      <w:r w:rsidRPr="00FB5F79">
        <w:t xml:space="preserve"> </w:t>
      </w:r>
      <w:proofErr w:type="spellStart"/>
      <w:r w:rsidRPr="00FB5F79">
        <w:t>Authority</w:t>
      </w:r>
      <w:proofErr w:type="spellEnd"/>
      <w:r w:rsidRPr="00FB5F79">
        <w:t xml:space="preserve"> S.A. (</w:t>
      </w:r>
      <w:proofErr w:type="spellStart"/>
      <w:r w:rsidRPr="00FB5F79">
        <w:t>ThPA</w:t>
      </w:r>
      <w:proofErr w:type="spellEnd"/>
      <w:r w:rsidRPr="00FB5F79">
        <w:t xml:space="preserve">) integra na sua atividade diversas práticas alinhadas com os princípios da economia circular, que podem ser analisadas à luz do </w:t>
      </w:r>
      <w:proofErr w:type="gramStart"/>
      <w:r w:rsidRPr="00FB5F79">
        <w:t xml:space="preserve">modelo </w:t>
      </w:r>
      <w:proofErr w:type="spellStart"/>
      <w:r w:rsidRPr="00FB5F79">
        <w:t>ReSOLVE</w:t>
      </w:r>
      <w:proofErr w:type="spellEnd"/>
      <w:proofErr w:type="gramEnd"/>
      <w:r w:rsidRPr="00FB5F79">
        <w:t>, refletindo uma orientação para a eficiência ambiental, operacional e económica.</w:t>
      </w:r>
      <w:r w:rsidR="00D95D68">
        <w:t xml:space="preserve"> </w:t>
      </w:r>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w:t>
      </w:r>
    </w:p>
    <w:p w14:paraId="09AD2043" w14:textId="2D9A51F6" w:rsidR="005D69AD" w:rsidRDefault="00FB5F79" w:rsidP="00D95D68">
      <w:pPr>
        <w:ind w:firstLine="720"/>
      </w:pPr>
      <w:r w:rsidRPr="00FB5F79">
        <w:lastRenderedPageBreak/>
        <w:t xml:space="preserve">Este sistema inclui monitorização regular, conformidade legal, definição de objetivos e adoção de medidas destinadas à prevenção da poluição. Estas ações enquadram-se na estratégia </w:t>
      </w:r>
      <w:proofErr w:type="spellStart"/>
      <w:r w:rsidRPr="00FB5F79">
        <w:t>Regenerate</w:t>
      </w:r>
      <w:proofErr w:type="spellEnd"/>
      <w:r w:rsidRPr="00FB5F79">
        <w:t>,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D95D68">
      <w:pPr>
        <w:ind w:firstLine="720"/>
      </w:pPr>
      <w:r w:rsidRPr="002E5970">
        <w:t xml:space="preserve">No âmbito da estratégia Share, a </w:t>
      </w:r>
      <w:proofErr w:type="spellStart"/>
      <w:r w:rsidRPr="002E5970">
        <w:t>ThPA</w:t>
      </w:r>
      <w:proofErr w:type="spellEnd"/>
      <w:r w:rsidRPr="002E5970">
        <w:t xml:space="preserve">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D95D68">
      <w:pPr>
        <w:ind w:firstLine="720"/>
      </w:pPr>
      <w:r w:rsidRPr="005D69AD">
        <w:t xml:space="preserve">A digitalização e a automação dos processos operacionais constituem outra prática relevante, refletindo diretamente a estratégia </w:t>
      </w:r>
      <w:proofErr w:type="spellStart"/>
      <w:r w:rsidRPr="005D69AD">
        <w:t>Optimize</w:t>
      </w:r>
      <w:proofErr w:type="spellEnd"/>
      <w:r w:rsidRPr="005D69AD">
        <w:t>.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D95D68">
      <w:pPr>
        <w:ind w:firstLine="720"/>
      </w:pPr>
      <w:r w:rsidRPr="00FB5F79">
        <w:t xml:space="preserve">A </w:t>
      </w:r>
      <w:proofErr w:type="spellStart"/>
      <w:r w:rsidRPr="00FB5F79">
        <w:t>ThPA</w:t>
      </w:r>
      <w:proofErr w:type="spellEnd"/>
      <w:r w:rsidRPr="00FB5F79">
        <w:t xml:space="preserve"> implementa práticas de gestão de resíduos que se enquadram na estratégia Loop da economia circular. Através do seu </w:t>
      </w:r>
      <w:proofErr w:type="spellStart"/>
      <w:r w:rsidRPr="00FB5F79">
        <w:t>Port</w:t>
      </w:r>
      <w:proofErr w:type="spellEnd"/>
      <w:r w:rsidRPr="00FB5F79">
        <w:t xml:space="preserve"> </w:t>
      </w:r>
      <w:proofErr w:type="spellStart"/>
      <w:r w:rsidRPr="00FB5F79">
        <w:t>Waste</w:t>
      </w:r>
      <w:proofErr w:type="spellEnd"/>
      <w:r w:rsidRPr="00FB5F79">
        <w:t xml:space="preserve"> Management </w:t>
      </w:r>
      <w:proofErr w:type="spellStart"/>
      <w:r w:rsidRPr="00FB5F79">
        <w:t>Plan</w:t>
      </w:r>
      <w:proofErr w:type="spellEnd"/>
      <w:r w:rsidRPr="00FB5F79">
        <w:t xml:space="preserve">,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w:t>
      </w:r>
      <w:proofErr w:type="spellStart"/>
      <w:r w:rsidRPr="00FB5F79">
        <w:t>Ship-waste</w:t>
      </w:r>
      <w:proofErr w:type="spellEnd"/>
      <w:r w:rsidRPr="00FB5F79">
        <w:t xml:space="preserve"> </w:t>
      </w:r>
      <w:proofErr w:type="spellStart"/>
      <w:r w:rsidRPr="00FB5F79">
        <w:t>and</w:t>
      </w:r>
      <w:proofErr w:type="spellEnd"/>
      <w:r w:rsidRPr="00FB5F79">
        <w:t xml:space="preserve"> cargo </w:t>
      </w:r>
      <w:proofErr w:type="spellStart"/>
      <w:r w:rsidRPr="00FB5F79">
        <w:t>residues</w:t>
      </w:r>
      <w:proofErr w:type="spellEnd"/>
      <w:r w:rsidRPr="00FB5F79">
        <w:t xml:space="preserve"> management </w:t>
      </w:r>
      <w:proofErr w:type="spellStart"/>
      <w:r w:rsidRPr="00FB5F79">
        <w:t>plan</w:t>
      </w:r>
      <w:proofErr w:type="spellEnd"/>
      <w:r w:rsidRPr="00FB5F79">
        <w:t>,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36337DFF" w:rsidR="002E5970" w:rsidRDefault="002E5970" w:rsidP="00D95D68">
      <w:pPr>
        <w:ind w:firstLine="720"/>
      </w:pPr>
      <w:r>
        <w:t>A</w:t>
      </w:r>
      <w:r w:rsidRPr="005D69AD">
        <w:t xml:space="preserve"> digitalização crescente de processos administrativos e operacionais demonstra a aplicação da </w:t>
      </w:r>
      <w:r w:rsidR="00D95D68" w:rsidRPr="005D69AD">
        <w:t>estratégia virtualize</w:t>
      </w:r>
      <w:r w:rsidRPr="005D69AD">
        <w:t xml:space="preserve">. A substituição de documentos físicos por plataformas digitais, a comunicação interna </w:t>
      </w:r>
      <w:r w:rsidRPr="005D69AD">
        <w:lastRenderedPageBreak/>
        <w:t>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D95D68">
      <w:pPr>
        <w:ind w:firstLine="720"/>
      </w:pPr>
      <w:r w:rsidRPr="005C7329">
        <w:t xml:space="preserve">A modernização progressiva das operações, através da renovação e atualização do equipamento mecânico e das infraestruturas portuárias, corresponde à estratégia Exchange do </w:t>
      </w:r>
      <w:proofErr w:type="gramStart"/>
      <w:r w:rsidRPr="005C7329">
        <w:t xml:space="preserve">modelo </w:t>
      </w:r>
      <w:proofErr w:type="spellStart"/>
      <w:r w:rsidRPr="005C7329">
        <w:t>ReSOLVE</w:t>
      </w:r>
      <w:proofErr w:type="spellEnd"/>
      <w:proofErr w:type="gramEnd"/>
      <w:r w:rsidRPr="005C7329">
        <w:rPr>
          <w:b/>
          <w:bCs/>
        </w:rPr>
        <w:t>.</w:t>
      </w:r>
      <w:r w:rsidRPr="005C7329">
        <w:t xml:space="preserve"> De acordo com os relatórios oficiais, a </w:t>
      </w:r>
      <w:proofErr w:type="spellStart"/>
      <w:r w:rsidRPr="005C7329">
        <w:t>ThPA</w:t>
      </w:r>
      <w:proofErr w:type="spellEnd"/>
      <w:r w:rsidRPr="005C7329">
        <w:t xml:space="preserve"> encontra-se num processo contínuo de substituição de 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5713699" w14:textId="77777777" w:rsidR="00D95D68" w:rsidRDefault="00D95D68" w:rsidP="00D95D68">
      <w:pPr>
        <w:ind w:firstLine="720"/>
      </w:pPr>
    </w:p>
    <w:p w14:paraId="6722A827" w14:textId="2A2B35DE" w:rsidR="005D69AD" w:rsidRDefault="005C7329" w:rsidP="00D95D68">
      <w:pPr>
        <w:ind w:firstLine="720"/>
      </w:pPr>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86D1E68" w14:textId="55BC4901" w:rsidR="005D69AD" w:rsidRPr="001C5963" w:rsidRDefault="00D95D68" w:rsidP="00185099">
      <w:pPr>
        <w:ind w:firstLine="720"/>
      </w:pPr>
      <w:r>
        <w:t>E</w:t>
      </w:r>
      <w:r w:rsidR="005D69AD" w:rsidRPr="005D69AD">
        <w:t xml:space="preserve">stas práticas mostram que a </w:t>
      </w:r>
      <w:proofErr w:type="spellStart"/>
      <w:r w:rsidR="005D69AD" w:rsidRPr="005D69AD">
        <w:t>ThPA</w:t>
      </w:r>
      <w:proofErr w:type="spellEnd"/>
      <w:r w:rsidR="005D69AD" w:rsidRPr="005D69AD">
        <w:t xml:space="preserve"> aplica de forma integrada várias dimensões do </w:t>
      </w:r>
      <w:proofErr w:type="gramStart"/>
      <w:r w:rsidR="005D69AD" w:rsidRPr="005D69AD">
        <w:t>modelo</w:t>
      </w:r>
      <w:r w:rsidR="005D69AD">
        <w:t xml:space="preserve"> </w:t>
      </w:r>
      <w:proofErr w:type="spellStart"/>
      <w:r w:rsidR="005D69AD" w:rsidRPr="005D69AD">
        <w:t>ReSOLVE</w:t>
      </w:r>
      <w:proofErr w:type="spellEnd"/>
      <w:proofErr w:type="gramEnd"/>
      <w:r w:rsidR="005C7329">
        <w:t>,</w:t>
      </w:r>
      <w:r w:rsidR="005D69AD" w:rsidRPr="005D69AD">
        <w:t xml:space="preserve"> regeneração ambiental, partilha de recursos, otimização de processos, circularidade de materiais, virtualização de procedimentos e substituição tecnológica</w:t>
      </w:r>
      <w:r w:rsidR="005C7329">
        <w:t>,</w:t>
      </w:r>
      <w:r w:rsidR="005D69AD" w:rsidRPr="005D69AD">
        <w:t xml:space="preserve"> reforçando o seu compromisso com um modelo sustentável e eficiente, alinhado com os princípios da economia circular.</w:t>
      </w:r>
    </w:p>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22D83D05" w14:textId="4E8A33C1" w:rsidR="005C097E" w:rsidRPr="005C097E" w:rsidRDefault="005C097E" w:rsidP="00CA01E1">
      <w:pPr>
        <w:rPr>
          <w:b/>
          <w:bCs/>
        </w:rPr>
      </w:pPr>
      <w:r w:rsidRPr="005C097E">
        <w:rPr>
          <w:b/>
          <w:bCs/>
        </w:rPr>
        <w:t xml:space="preserve">Segmento de </w:t>
      </w:r>
      <w:proofErr w:type="spellStart"/>
      <w:r w:rsidRPr="005C097E">
        <w:rPr>
          <w:b/>
          <w:bCs/>
        </w:rPr>
        <w:t>market</w:t>
      </w:r>
      <w:proofErr w:type="spellEnd"/>
    </w:p>
    <w:p w14:paraId="6C4EF81A" w14:textId="1D13BFD7" w:rsidR="005C097E" w:rsidRDefault="00976F01" w:rsidP="00CA01E1">
      <w:r>
        <w:t xml:space="preserve">Identificar segmentos de mercado é essencial para que uma organização consiga desenvolver, adaptar e posicionar corretamente o seu produto no mercado. </w:t>
      </w:r>
      <w:r w:rsidRPr="00976F01">
        <w:t xml:space="preserve">A segmentação permite compreender quem são os clientes, quais as suas necessidades e quais os fatores que influenciam as suas decisões. </w:t>
      </w:r>
    </w:p>
    <w:p w14:paraId="6BE38291" w14:textId="0A2FAE9C" w:rsidR="00976F01" w:rsidRDefault="00976F01" w:rsidP="00CA01E1">
      <w:r w:rsidRPr="00976F01">
        <w:t xml:space="preserve">A </w:t>
      </w:r>
      <w:proofErr w:type="spellStart"/>
      <w:r w:rsidRPr="00976F01">
        <w:t>ThPA</w:t>
      </w:r>
      <w:proofErr w:type="spellEnd"/>
      <w:r w:rsidRPr="00976F01">
        <w:t xml:space="preserve"> S.A. </w:t>
      </w:r>
      <w:r>
        <w:t>dispõe</w:t>
      </w:r>
      <w:r w:rsidRPr="00976F01">
        <w:t xml:space="preserve"> </w:t>
      </w:r>
      <w:r>
        <w:t xml:space="preserve">de </w:t>
      </w:r>
      <w:r w:rsidRPr="00976F01">
        <w:t>soluções portuárias e logísticas/intermodais para os Balcãs e o Sudeste europeu, o que indica um mercado essencialmente B2B e orientado a cadeias logísticas</w:t>
      </w:r>
      <w:r>
        <w:t>.</w:t>
      </w:r>
      <w:sdt>
        <w:sdtPr>
          <w:id w:val="-597483288"/>
          <w:citation/>
        </w:sdtPr>
        <w:sdtContent>
          <w:r>
            <w:fldChar w:fldCharType="begin"/>
          </w:r>
          <w:r>
            <w:instrText xml:space="preserve"> CITATION Hom25 \l 2070 </w:instrText>
          </w:r>
          <w:r>
            <w:fldChar w:fldCharType="separate"/>
          </w:r>
          <w:r>
            <w:rPr>
              <w:noProof/>
            </w:rPr>
            <w:t xml:space="preserve"> (Home, s.d.)</w:t>
          </w:r>
          <w:r>
            <w:fldChar w:fldCharType="end"/>
          </w:r>
        </w:sdtContent>
      </w:sdt>
    </w:p>
    <w:p w14:paraId="7349B5D5" w14:textId="77777777" w:rsidR="00976F01" w:rsidRDefault="00976F01" w:rsidP="00CA01E1"/>
    <w:p w14:paraId="6FA0A035" w14:textId="31C4BB7A" w:rsidR="00976F01" w:rsidRDefault="00994412" w:rsidP="00CA01E1">
      <w:r w:rsidRPr="00994412">
        <w:t xml:space="preserve">O Porto de Salónica oferece vários produtos e serviços, sendo as operações de contentores o seu principal serviço. Este serviço inclui a movimentação, carga e descarga de contentores, </w:t>
      </w:r>
      <w:r>
        <w:t>tem</w:t>
      </w:r>
      <w:r w:rsidRPr="00994412">
        <w:t xml:space="preserve"> o apoio das operações logísticas associadas, como o armazenamento temporário e a coordenação entre os diferentes modos de transporte, </w:t>
      </w:r>
      <w:r>
        <w:t>como o</w:t>
      </w:r>
      <w:r w:rsidRPr="00994412">
        <w:t xml:space="preserve"> marítimo, </w:t>
      </w:r>
      <w:r>
        <w:t xml:space="preserve">o </w:t>
      </w:r>
      <w:r w:rsidRPr="00994412">
        <w:t>ferroviário e</w:t>
      </w:r>
      <w:r>
        <w:t xml:space="preserve"> o</w:t>
      </w:r>
      <w:r w:rsidRPr="00994412">
        <w:t xml:space="preserve"> rodoviário.</w:t>
      </w:r>
      <w:sdt>
        <w:sdtPr>
          <w:id w:val="-550153581"/>
          <w:citation/>
        </w:sdtPr>
        <w:sdtContent>
          <w:r>
            <w:fldChar w:fldCharType="begin"/>
          </w:r>
          <w:r>
            <w:instrText xml:space="preserve"> CITATION ThP254 \l 2070 </w:instrText>
          </w:r>
          <w:r>
            <w:fldChar w:fldCharType="separate"/>
          </w:r>
          <w:r>
            <w:rPr>
              <w:noProof/>
            </w:rPr>
            <w:t xml:space="preserve"> (Container, s.d.)</w:t>
          </w:r>
          <w:r>
            <w:fldChar w:fldCharType="end"/>
          </w:r>
        </w:sdtContent>
      </w:sdt>
      <w:sdt>
        <w:sdtPr>
          <w:id w:val="1930078672"/>
          <w:citation/>
        </w:sdtPr>
        <w:sdtContent>
          <w:r>
            <w:fldChar w:fldCharType="begin"/>
          </w:r>
          <w:r>
            <w:instrText xml:space="preserve"> CITATION Tra25 \l 2070 </w:instrText>
          </w:r>
          <w:r>
            <w:fldChar w:fldCharType="separate"/>
          </w:r>
          <w:r>
            <w:rPr>
              <w:noProof/>
            </w:rPr>
            <w:t xml:space="preserve"> (Transport, s.d.)</w:t>
          </w:r>
          <w:r>
            <w:fldChar w:fldCharType="end"/>
          </w:r>
        </w:sdtContent>
      </w:sdt>
    </w:p>
    <w:p w14:paraId="3A02A07A" w14:textId="77777777" w:rsidR="007070E3" w:rsidRPr="007070E3" w:rsidRDefault="007070E3" w:rsidP="007070E3">
      <w:pPr>
        <w:rPr>
          <w:b/>
          <w:bCs/>
        </w:rPr>
      </w:pPr>
      <w:r w:rsidRPr="007070E3">
        <w:rPr>
          <w:b/>
          <w:bCs/>
        </w:rPr>
        <w:lastRenderedPageBreak/>
        <w:t>Segmentos de mercado identificados</w:t>
      </w:r>
    </w:p>
    <w:p w14:paraId="3688FBD9" w14:textId="77777777" w:rsidR="007070E3" w:rsidRDefault="007070E3" w:rsidP="007070E3">
      <w:pPr>
        <w:rPr>
          <w:b/>
          <w:bCs/>
        </w:rPr>
      </w:pPr>
      <w:r w:rsidRPr="007070E3">
        <w:rPr>
          <w:b/>
          <w:bCs/>
        </w:rPr>
        <w:t>Operadores marítimos de transporte de contentores</w:t>
      </w:r>
    </w:p>
    <w:p w14:paraId="6CCCA800" w14:textId="40327DA3" w:rsidR="007070E3" w:rsidRPr="007070E3" w:rsidRDefault="007070E3" w:rsidP="007070E3">
      <w:pPr>
        <w:pStyle w:val="PargrafodaLista"/>
        <w:numPr>
          <w:ilvl w:val="0"/>
          <w:numId w:val="21"/>
        </w:numPr>
        <w:rPr>
          <w:rFonts w:asciiTheme="minorHAnsi" w:hAnsiTheme="minorHAnsi" w:cstheme="minorHAnsi"/>
          <w:b/>
          <w:bCs/>
        </w:rPr>
      </w:pPr>
      <w:r w:rsidRPr="007070E3">
        <w:rPr>
          <w:rFonts w:asciiTheme="minorHAnsi" w:hAnsiTheme="minorHAnsi" w:cstheme="minorHAnsi"/>
        </w:rPr>
        <w:t>Empresas responsáveis pelo transporte marítimo de mercadorias em contentores</w:t>
      </w:r>
    </w:p>
    <w:p w14:paraId="0255ED75" w14:textId="77777777" w:rsidR="007070E3" w:rsidRPr="007070E3" w:rsidRDefault="007070E3" w:rsidP="007070E3">
      <w:pPr>
        <w:numPr>
          <w:ilvl w:val="0"/>
          <w:numId w:val="16"/>
        </w:numPr>
      </w:pPr>
      <w:r w:rsidRPr="007070E3">
        <w:t>Utilizam o Porto de Salónica para escalas, carga e descarga de contentores</w:t>
      </w:r>
    </w:p>
    <w:p w14:paraId="358352E2" w14:textId="2312B9FB" w:rsidR="007070E3" w:rsidRPr="007070E3" w:rsidRDefault="00F72DCC" w:rsidP="007070E3">
      <w:pPr>
        <w:numPr>
          <w:ilvl w:val="0"/>
          <w:numId w:val="16"/>
        </w:numPr>
      </w:pPr>
      <w:r>
        <w:t>O porto disponibiliza</w:t>
      </w:r>
      <w:r w:rsidR="007070E3" w:rsidRPr="007070E3">
        <w:t>:</w:t>
      </w:r>
    </w:p>
    <w:p w14:paraId="0A0F767C" w14:textId="77777777" w:rsidR="007070E3" w:rsidRPr="007070E3" w:rsidRDefault="007070E3" w:rsidP="007070E3">
      <w:pPr>
        <w:numPr>
          <w:ilvl w:val="1"/>
          <w:numId w:val="16"/>
        </w:numPr>
      </w:pPr>
      <w:r w:rsidRPr="007070E3">
        <w:t>Eficiência operacional</w:t>
      </w:r>
    </w:p>
    <w:p w14:paraId="0E411704" w14:textId="77777777" w:rsidR="007070E3" w:rsidRPr="007070E3" w:rsidRDefault="007070E3" w:rsidP="007070E3">
      <w:pPr>
        <w:numPr>
          <w:ilvl w:val="1"/>
          <w:numId w:val="16"/>
        </w:numPr>
      </w:pPr>
      <w:r w:rsidRPr="007070E3">
        <w:t>Capacidade do terminal de contentores</w:t>
      </w:r>
    </w:p>
    <w:p w14:paraId="721CAF1F" w14:textId="77777777" w:rsidR="007070E3" w:rsidRPr="007070E3" w:rsidRDefault="007070E3" w:rsidP="007070E3">
      <w:pPr>
        <w:numPr>
          <w:ilvl w:val="1"/>
          <w:numId w:val="16"/>
        </w:numPr>
      </w:pPr>
      <w:r w:rsidRPr="007070E3">
        <w:t>Conectividade com outros portos e redes logísticas</w:t>
      </w:r>
    </w:p>
    <w:p w14:paraId="3EAB0781" w14:textId="587C13A7" w:rsidR="007070E3" w:rsidRDefault="00000000" w:rsidP="00CA01E1">
      <w:sdt>
        <w:sdtPr>
          <w:id w:val="-1921400362"/>
          <w:citation/>
        </w:sdtPr>
        <w:sdtContent>
          <w:r w:rsidR="007070E3">
            <w:fldChar w:fldCharType="begin"/>
          </w:r>
          <w:r w:rsidR="007070E3">
            <w:instrText xml:space="preserve"> CITATION Con25 \l 2070 </w:instrText>
          </w:r>
          <w:r w:rsidR="007070E3">
            <w:fldChar w:fldCharType="separate"/>
          </w:r>
          <w:r w:rsidR="007070E3">
            <w:rPr>
              <w:noProof/>
            </w:rPr>
            <w:t>(Container, s.d.)</w:t>
          </w:r>
          <w:r w:rsidR="007070E3">
            <w:fldChar w:fldCharType="end"/>
          </w:r>
        </w:sdtContent>
      </w:sdt>
    </w:p>
    <w:p w14:paraId="1BC646E8" w14:textId="77777777" w:rsidR="007070E3" w:rsidRDefault="007070E3" w:rsidP="00CA01E1"/>
    <w:p w14:paraId="64D5C51A" w14:textId="209AE66F" w:rsidR="007070E3" w:rsidRPr="007070E3" w:rsidRDefault="007070E3" w:rsidP="007070E3">
      <w:pPr>
        <w:rPr>
          <w:b/>
          <w:bCs/>
        </w:rPr>
      </w:pPr>
      <w:r w:rsidRPr="007070E3">
        <w:rPr>
          <w:b/>
          <w:bCs/>
        </w:rPr>
        <w:t>Operadores logísticos e transitários</w:t>
      </w:r>
    </w:p>
    <w:p w14:paraId="77F77226" w14:textId="77777777" w:rsidR="007070E3" w:rsidRPr="007070E3" w:rsidRDefault="007070E3" w:rsidP="007070E3">
      <w:pPr>
        <w:numPr>
          <w:ilvl w:val="0"/>
          <w:numId w:val="17"/>
        </w:numPr>
      </w:pPr>
      <w:r w:rsidRPr="007070E3">
        <w:t>Empresas que organizam e gerem cadeias logísticas</w:t>
      </w:r>
    </w:p>
    <w:p w14:paraId="6AE317BC" w14:textId="77777777" w:rsidR="007070E3" w:rsidRPr="007070E3" w:rsidRDefault="007070E3" w:rsidP="007070E3">
      <w:pPr>
        <w:numPr>
          <w:ilvl w:val="0"/>
          <w:numId w:val="17"/>
        </w:numPr>
      </w:pPr>
      <w:r w:rsidRPr="007070E3">
        <w:t>Utilizam o porto como nó intermodal</w:t>
      </w:r>
    </w:p>
    <w:p w14:paraId="251271EC" w14:textId="1469E265" w:rsidR="007070E3" w:rsidRPr="007070E3" w:rsidRDefault="00F72DCC" w:rsidP="007070E3">
      <w:pPr>
        <w:numPr>
          <w:ilvl w:val="0"/>
          <w:numId w:val="17"/>
        </w:numPr>
      </w:pPr>
      <w:r>
        <w:t>O porto disponibiliza</w:t>
      </w:r>
      <w:r w:rsidR="007070E3" w:rsidRPr="007070E3">
        <w:t>:</w:t>
      </w:r>
    </w:p>
    <w:p w14:paraId="4FA9307E" w14:textId="77777777" w:rsidR="007070E3" w:rsidRPr="007070E3" w:rsidRDefault="007070E3" w:rsidP="007070E3">
      <w:pPr>
        <w:numPr>
          <w:ilvl w:val="1"/>
          <w:numId w:val="17"/>
        </w:numPr>
      </w:pPr>
      <w:r w:rsidRPr="007070E3">
        <w:t>Integração entre transporte marítimo, ferroviário e rodoviário</w:t>
      </w:r>
    </w:p>
    <w:p w14:paraId="28B62FBC" w14:textId="77777777" w:rsidR="007070E3" w:rsidRPr="007070E3" w:rsidRDefault="007070E3" w:rsidP="007070E3">
      <w:pPr>
        <w:numPr>
          <w:ilvl w:val="1"/>
          <w:numId w:val="17"/>
        </w:numPr>
      </w:pPr>
      <w:r w:rsidRPr="007070E3">
        <w:t>Serviços logísticos associados ao porto</w:t>
      </w:r>
    </w:p>
    <w:p w14:paraId="70521097" w14:textId="150D1A83" w:rsidR="007070E3" w:rsidRPr="007070E3" w:rsidRDefault="007070E3" w:rsidP="007070E3">
      <w:pPr>
        <w:numPr>
          <w:ilvl w:val="1"/>
          <w:numId w:val="17"/>
        </w:numPr>
      </w:pPr>
      <w:r w:rsidRPr="007070E3">
        <w:t xml:space="preserve">Armazenamento temporário e </w:t>
      </w:r>
      <w:r w:rsidR="00F72DCC" w:rsidRPr="00F72DCC">
        <w:t>eficiência das operações</w:t>
      </w:r>
    </w:p>
    <w:p w14:paraId="17C2BEAB" w14:textId="50F9DC8C" w:rsidR="007070E3" w:rsidRDefault="00000000" w:rsidP="00CA01E1">
      <w:sdt>
        <w:sdtPr>
          <w:id w:val="1183553038"/>
          <w:citation/>
        </w:sdtPr>
        <w:sdtContent>
          <w:r w:rsidR="007070E3">
            <w:fldChar w:fldCharType="begin"/>
          </w:r>
          <w:r w:rsidR="007070E3">
            <w:instrText xml:space="preserve"> CITATION Tra25 \l 2070 </w:instrText>
          </w:r>
          <w:r w:rsidR="007070E3">
            <w:fldChar w:fldCharType="separate"/>
          </w:r>
          <w:r w:rsidR="007070E3">
            <w:rPr>
              <w:noProof/>
            </w:rPr>
            <w:t>(Transport, s.d.)</w:t>
          </w:r>
          <w:r w:rsidR="007070E3">
            <w:fldChar w:fldCharType="end"/>
          </w:r>
        </w:sdtContent>
      </w:sdt>
    </w:p>
    <w:p w14:paraId="11B6ED4B" w14:textId="77777777" w:rsidR="007070E3" w:rsidRDefault="007070E3" w:rsidP="00CA01E1"/>
    <w:p w14:paraId="7AF99623" w14:textId="12C099B6" w:rsidR="007070E3" w:rsidRPr="007070E3" w:rsidRDefault="007070E3" w:rsidP="007070E3">
      <w:pPr>
        <w:rPr>
          <w:b/>
          <w:bCs/>
        </w:rPr>
      </w:pPr>
      <w:r w:rsidRPr="007070E3">
        <w:rPr>
          <w:b/>
          <w:bCs/>
        </w:rPr>
        <w:t>Empresas importadoras e exportadoras da região</w:t>
      </w:r>
    </w:p>
    <w:p w14:paraId="201A7FDB" w14:textId="77777777" w:rsidR="007070E3" w:rsidRPr="007070E3" w:rsidRDefault="007070E3" w:rsidP="007070E3">
      <w:pPr>
        <w:numPr>
          <w:ilvl w:val="0"/>
          <w:numId w:val="18"/>
        </w:numPr>
      </w:pPr>
      <w:r w:rsidRPr="007070E3">
        <w:t>Empresas localizadas nos Balcãs e no Sudeste europeu</w:t>
      </w:r>
    </w:p>
    <w:p w14:paraId="33A7AD0E" w14:textId="77777777" w:rsidR="007070E3" w:rsidRPr="007070E3" w:rsidRDefault="007070E3" w:rsidP="007070E3">
      <w:pPr>
        <w:numPr>
          <w:ilvl w:val="0"/>
          <w:numId w:val="18"/>
        </w:numPr>
      </w:pPr>
      <w:r w:rsidRPr="007070E3">
        <w:t>Utilizam o Porto de Salónica como porta de entrada e saída de mercadorias</w:t>
      </w:r>
    </w:p>
    <w:p w14:paraId="42A6CA47" w14:textId="512E9ECC" w:rsidR="007070E3" w:rsidRPr="007070E3" w:rsidRDefault="00F72DCC" w:rsidP="007070E3">
      <w:pPr>
        <w:numPr>
          <w:ilvl w:val="0"/>
          <w:numId w:val="18"/>
        </w:numPr>
      </w:pPr>
      <w:r>
        <w:t>O porto disponibiliza</w:t>
      </w:r>
      <w:r w:rsidR="007070E3" w:rsidRPr="007070E3">
        <w:t>:</w:t>
      </w:r>
    </w:p>
    <w:p w14:paraId="13AAD79E" w14:textId="77777777" w:rsidR="007070E3" w:rsidRPr="007070E3" w:rsidRDefault="007070E3" w:rsidP="007070E3">
      <w:pPr>
        <w:numPr>
          <w:ilvl w:val="1"/>
          <w:numId w:val="18"/>
        </w:numPr>
      </w:pPr>
      <w:r w:rsidRPr="007070E3">
        <w:t>Acesso a mercados internacionais</w:t>
      </w:r>
    </w:p>
    <w:p w14:paraId="7E882162" w14:textId="77777777" w:rsidR="00F72DCC" w:rsidRDefault="00F72DCC" w:rsidP="00CA01E1">
      <w:pPr>
        <w:numPr>
          <w:ilvl w:val="1"/>
          <w:numId w:val="18"/>
        </w:numPr>
      </w:pPr>
      <w:r>
        <w:t>S</w:t>
      </w:r>
      <w:r w:rsidRPr="00F72DCC">
        <w:t>erviços portuários e logísticos integrados</w:t>
      </w:r>
    </w:p>
    <w:p w14:paraId="21A85AEC" w14:textId="5DABD0B2" w:rsidR="00F72DCC" w:rsidRDefault="00F72DCC" w:rsidP="00F72DCC">
      <w:pPr>
        <w:numPr>
          <w:ilvl w:val="1"/>
          <w:numId w:val="18"/>
        </w:numPr>
      </w:pPr>
      <w:r>
        <w:t>L</w:t>
      </w:r>
      <w:r w:rsidRPr="00F72DCC">
        <w:t>igação a redes de transporte regionais e internacionais</w:t>
      </w:r>
    </w:p>
    <w:p w14:paraId="7700874F" w14:textId="2CAA7071" w:rsidR="007070E3" w:rsidRDefault="00000000" w:rsidP="00F72DCC">
      <w:sdt>
        <w:sdtPr>
          <w:id w:val="-451707695"/>
          <w:citation/>
        </w:sdtPr>
        <w:sdtContent>
          <w:r w:rsidR="00F72DCC">
            <w:fldChar w:fldCharType="begin"/>
          </w:r>
          <w:r w:rsidR="00F72DCC">
            <w:instrText xml:space="preserve"> CITATION Hom25 \l 2070 </w:instrText>
          </w:r>
          <w:r w:rsidR="00F72DCC">
            <w:fldChar w:fldCharType="separate"/>
          </w:r>
          <w:r w:rsidR="00F72DCC">
            <w:rPr>
              <w:noProof/>
            </w:rPr>
            <w:t>(Home, s.d.)</w:t>
          </w:r>
          <w:r w:rsidR="00F72DCC">
            <w:fldChar w:fldCharType="end"/>
          </w:r>
        </w:sdtContent>
      </w:sdt>
    </w:p>
    <w:p w14:paraId="51D5570D" w14:textId="77777777" w:rsidR="007070E3" w:rsidRDefault="007070E3" w:rsidP="00CA01E1"/>
    <w:p w14:paraId="6BF1182F" w14:textId="190DDB79" w:rsidR="00994412" w:rsidRPr="00994412" w:rsidRDefault="00F72DCC" w:rsidP="00CA01E1">
      <w:r w:rsidRPr="00F72DCC">
        <w:t xml:space="preserve">Os segmentos de mercado do Porto de Salónica são constituídos por empresas que utilizam os seus serviços portuários e logísticos para transportar mercadorias. O porto oferece soluções que ligam o </w:t>
      </w:r>
      <w:r w:rsidRPr="00F72DCC">
        <w:lastRenderedPageBreak/>
        <w:t xml:space="preserve">transporte marítimo, ferroviário e rodoviário, </w:t>
      </w:r>
      <w:r>
        <w:t>ajudando</w:t>
      </w:r>
      <w:r w:rsidRPr="00F72DCC">
        <w:t xml:space="preserve"> </w:t>
      </w:r>
      <w:r>
        <w:t>n</w:t>
      </w:r>
      <w:r w:rsidRPr="00F72DCC">
        <w:t>as atividades de importação, exportação e logística.</w:t>
      </w:r>
    </w:p>
    <w:p w14:paraId="5C9C5F67" w14:textId="77777777" w:rsidR="00994412" w:rsidRDefault="00994412" w:rsidP="00CA01E1"/>
    <w:p w14:paraId="5068662C" w14:textId="015662F2" w:rsidR="005C097E" w:rsidRDefault="005C097E" w:rsidP="00CA01E1">
      <w:pPr>
        <w:rPr>
          <w:b/>
          <w:bCs/>
        </w:rPr>
      </w:pPr>
      <w:r w:rsidRPr="005C097E">
        <w:rPr>
          <w:b/>
          <w:bCs/>
        </w:rPr>
        <w:t>Marketing-</w:t>
      </w:r>
      <w:proofErr w:type="spellStart"/>
      <w:r w:rsidR="00BD28AE">
        <w:rPr>
          <w:b/>
          <w:bCs/>
        </w:rPr>
        <w:t>M</w:t>
      </w:r>
      <w:r w:rsidRPr="005C097E">
        <w:rPr>
          <w:b/>
          <w:bCs/>
        </w:rPr>
        <w:t>ix</w:t>
      </w:r>
      <w:proofErr w:type="spellEnd"/>
    </w:p>
    <w:p w14:paraId="18F7558E" w14:textId="144D1D81" w:rsidR="005C097E" w:rsidRPr="00BD28AE" w:rsidRDefault="00BD28AE" w:rsidP="00CA01E1">
      <w:r w:rsidRPr="00BD28AE">
        <w:t>Depois de identificar os segmentos de mercado, é importante definir o marketing-</w:t>
      </w:r>
      <w:proofErr w:type="spellStart"/>
      <w:r w:rsidRPr="00BD28AE">
        <w:t>mix</w:t>
      </w:r>
      <w:proofErr w:type="spellEnd"/>
      <w:r w:rsidRPr="00BD28AE">
        <w:t xml:space="preserve"> do produto escolhido. O marketing-</w:t>
      </w:r>
      <w:proofErr w:type="spellStart"/>
      <w:r w:rsidRPr="00BD28AE">
        <w:t>mix</w:t>
      </w:r>
      <w:proofErr w:type="spellEnd"/>
      <w:r w:rsidRPr="00BD28AE">
        <w:t xml:space="preserve"> ajuda a perceber que serviço é oferecido, como é disponibilizado, como é comunicado e como é definido o preço. Neste caso, a análise incide sobre os serviços de operações de contentores do Porto de Salónica.</w:t>
      </w:r>
    </w:p>
    <w:p w14:paraId="7A44A357" w14:textId="77777777" w:rsidR="005C097E" w:rsidRDefault="005C097E" w:rsidP="00CA01E1"/>
    <w:p w14:paraId="2FDC709A" w14:textId="720627CA" w:rsidR="00BD28AE" w:rsidRDefault="00BD28AE" w:rsidP="00CA01E1">
      <w:r>
        <w:rPr>
          <w:b/>
          <w:bCs/>
        </w:rPr>
        <w:t>Os 4 Ps</w:t>
      </w:r>
    </w:p>
    <w:p w14:paraId="494C6C9E" w14:textId="77777777" w:rsidR="00BD28AE" w:rsidRPr="00BD28AE" w:rsidRDefault="00BD28AE" w:rsidP="00BD28AE">
      <w:pPr>
        <w:rPr>
          <w:b/>
          <w:bCs/>
        </w:rPr>
      </w:pPr>
      <w:r w:rsidRPr="00BD28AE">
        <w:rPr>
          <w:b/>
          <w:bCs/>
        </w:rPr>
        <w:t>Produto</w:t>
      </w:r>
    </w:p>
    <w:p w14:paraId="13EFD633" w14:textId="77777777" w:rsidR="00BD28AE" w:rsidRPr="00BD28AE" w:rsidRDefault="00BD28AE" w:rsidP="00BD28AE">
      <w:pPr>
        <w:numPr>
          <w:ilvl w:val="0"/>
          <w:numId w:val="22"/>
        </w:numPr>
      </w:pPr>
      <w:r w:rsidRPr="00BD28AE">
        <w:t>Operações de contentores:</w:t>
      </w:r>
    </w:p>
    <w:p w14:paraId="72F90C1C" w14:textId="77777777" w:rsidR="00BD28AE" w:rsidRPr="00BD28AE" w:rsidRDefault="00BD28AE" w:rsidP="00BD28AE">
      <w:pPr>
        <w:numPr>
          <w:ilvl w:val="1"/>
          <w:numId w:val="22"/>
        </w:numPr>
      </w:pPr>
      <w:r w:rsidRPr="00BD28AE">
        <w:t>Carga e descarga de contentores</w:t>
      </w:r>
    </w:p>
    <w:p w14:paraId="5752871B" w14:textId="77777777" w:rsidR="00BD28AE" w:rsidRPr="00BD28AE" w:rsidRDefault="00BD28AE" w:rsidP="00BD28AE">
      <w:pPr>
        <w:numPr>
          <w:ilvl w:val="1"/>
          <w:numId w:val="22"/>
        </w:numPr>
      </w:pPr>
      <w:r w:rsidRPr="00BD28AE">
        <w:t>Apoio logístico e armazenamento temporário</w:t>
      </w:r>
    </w:p>
    <w:p w14:paraId="1415F73F" w14:textId="77777777" w:rsidR="00BD28AE" w:rsidRPr="00BD28AE" w:rsidRDefault="00BD28AE" w:rsidP="00BD28AE">
      <w:pPr>
        <w:numPr>
          <w:ilvl w:val="1"/>
          <w:numId w:val="22"/>
        </w:numPr>
      </w:pPr>
      <w:r w:rsidRPr="00BD28AE">
        <w:t>Ligação a transporte marítimo, ferroviário e rodoviário</w:t>
      </w:r>
    </w:p>
    <w:p w14:paraId="0F23AE8D" w14:textId="08E4ADB4" w:rsidR="00BD28AE" w:rsidRDefault="00000000" w:rsidP="00CA01E1">
      <w:sdt>
        <w:sdtPr>
          <w:id w:val="298812137"/>
          <w:citation/>
        </w:sdtPr>
        <w:sdtContent>
          <w:r w:rsidR="00BD28AE">
            <w:fldChar w:fldCharType="begin"/>
          </w:r>
          <w:r w:rsidR="00BD28AE">
            <w:instrText xml:space="preserve"> CITATION ThP254 \l 2070 </w:instrText>
          </w:r>
          <w:r w:rsidR="00BD28AE">
            <w:fldChar w:fldCharType="separate"/>
          </w:r>
          <w:r w:rsidR="00BD28AE">
            <w:rPr>
              <w:noProof/>
            </w:rPr>
            <w:t>(Container, s.d.)</w:t>
          </w:r>
          <w:r w:rsidR="00BD28AE">
            <w:fldChar w:fldCharType="end"/>
          </w:r>
        </w:sdtContent>
      </w:sdt>
      <w:sdt>
        <w:sdtPr>
          <w:id w:val="-98949230"/>
          <w:citation/>
        </w:sdtPr>
        <w:sdtContent>
          <w:r w:rsidR="00BD28AE">
            <w:fldChar w:fldCharType="begin"/>
          </w:r>
          <w:r w:rsidR="00BD28AE">
            <w:instrText xml:space="preserve"> CITATION Tra25 \l 2070 </w:instrText>
          </w:r>
          <w:r w:rsidR="00BD28AE">
            <w:fldChar w:fldCharType="separate"/>
          </w:r>
          <w:r w:rsidR="00BD28AE">
            <w:rPr>
              <w:noProof/>
            </w:rPr>
            <w:t xml:space="preserve"> (Transport, s.d.)</w:t>
          </w:r>
          <w:r w:rsidR="00BD28AE">
            <w:fldChar w:fldCharType="end"/>
          </w:r>
        </w:sdtContent>
      </w:sdt>
    </w:p>
    <w:p w14:paraId="17EDD387" w14:textId="77777777" w:rsidR="00BD28AE" w:rsidRDefault="00BD28AE" w:rsidP="00CA01E1"/>
    <w:p w14:paraId="502D7CC2" w14:textId="77777777" w:rsidR="00BD28AE" w:rsidRPr="00BD28AE" w:rsidRDefault="00BD28AE" w:rsidP="00BD28AE">
      <w:pPr>
        <w:rPr>
          <w:b/>
          <w:bCs/>
        </w:rPr>
      </w:pPr>
      <w:r w:rsidRPr="00BD28AE">
        <w:rPr>
          <w:b/>
          <w:bCs/>
        </w:rPr>
        <w:t>Preço</w:t>
      </w:r>
    </w:p>
    <w:p w14:paraId="7C1803DA" w14:textId="77777777" w:rsidR="00BD28AE" w:rsidRPr="00BD28AE" w:rsidRDefault="00BD28AE" w:rsidP="00BD28AE">
      <w:pPr>
        <w:numPr>
          <w:ilvl w:val="0"/>
          <w:numId w:val="23"/>
        </w:numPr>
      </w:pPr>
      <w:r w:rsidRPr="00BD28AE">
        <w:t>Definido através de tabelas tarifárias do porto</w:t>
      </w:r>
    </w:p>
    <w:p w14:paraId="4058B92F" w14:textId="77777777" w:rsidR="00BD28AE" w:rsidRPr="00BD28AE" w:rsidRDefault="00BD28AE" w:rsidP="00BD28AE">
      <w:pPr>
        <w:numPr>
          <w:ilvl w:val="0"/>
          <w:numId w:val="23"/>
        </w:numPr>
      </w:pPr>
      <w:r w:rsidRPr="00BD28AE">
        <w:t>Variável conforme o tipo de serviço prestado</w:t>
      </w:r>
    </w:p>
    <w:p w14:paraId="26C504A3" w14:textId="77777777" w:rsidR="00BD28AE" w:rsidRPr="00BD28AE" w:rsidRDefault="00BD28AE" w:rsidP="00BD28AE">
      <w:pPr>
        <w:numPr>
          <w:ilvl w:val="0"/>
          <w:numId w:val="23"/>
        </w:numPr>
      </w:pPr>
      <w:r w:rsidRPr="00BD28AE">
        <w:t>Adequado a serviços portuários e logísticos</w:t>
      </w:r>
    </w:p>
    <w:p w14:paraId="7BBC4C12" w14:textId="0D2D1CF8" w:rsidR="00BD28AE" w:rsidRDefault="00000000" w:rsidP="00CA01E1">
      <w:sdt>
        <w:sdtPr>
          <w:id w:val="-951546983"/>
          <w:citation/>
        </w:sdtPr>
        <w:sdtContent>
          <w:r w:rsidR="00BD28AE">
            <w:fldChar w:fldCharType="begin"/>
          </w:r>
          <w:r w:rsidR="00BD28AE">
            <w:instrText xml:space="preserve"> CITATION ThP253 \l 2070 </w:instrText>
          </w:r>
          <w:r w:rsidR="00BD28AE">
            <w:fldChar w:fldCharType="separate"/>
          </w:r>
          <w:r w:rsidR="00BD28AE">
            <w:rPr>
              <w:noProof/>
            </w:rPr>
            <w:t>(Tariff, s.d.)</w:t>
          </w:r>
          <w:r w:rsidR="00BD28AE">
            <w:fldChar w:fldCharType="end"/>
          </w:r>
        </w:sdtContent>
      </w:sdt>
    </w:p>
    <w:p w14:paraId="3BE923E7" w14:textId="77777777" w:rsidR="00BD28AE" w:rsidRDefault="00BD28AE" w:rsidP="00CA01E1"/>
    <w:p w14:paraId="1265A008" w14:textId="77777777" w:rsidR="00BD28AE" w:rsidRPr="00BD28AE" w:rsidRDefault="00BD28AE" w:rsidP="00BD28AE">
      <w:pPr>
        <w:rPr>
          <w:b/>
          <w:bCs/>
        </w:rPr>
      </w:pPr>
      <w:r w:rsidRPr="00BD28AE">
        <w:rPr>
          <w:b/>
          <w:bCs/>
        </w:rPr>
        <w:t>Distribuição</w:t>
      </w:r>
    </w:p>
    <w:p w14:paraId="5FB90B07" w14:textId="2587BA84" w:rsidR="00BD28AE" w:rsidRPr="00BD28AE" w:rsidRDefault="00BD28AE" w:rsidP="00BD28AE">
      <w:pPr>
        <w:numPr>
          <w:ilvl w:val="0"/>
          <w:numId w:val="24"/>
        </w:numPr>
      </w:pPr>
      <w:r w:rsidRPr="00BD28AE">
        <w:t xml:space="preserve">Serviço prestado diretamente </w:t>
      </w:r>
      <w:r>
        <w:t>pelo</w:t>
      </w:r>
      <w:r w:rsidRPr="00BD28AE">
        <w:t xml:space="preserve"> Porto de Salónica</w:t>
      </w:r>
    </w:p>
    <w:p w14:paraId="58E8E741" w14:textId="77777777" w:rsidR="00BD28AE" w:rsidRPr="00BD28AE" w:rsidRDefault="00BD28AE" w:rsidP="00BD28AE">
      <w:pPr>
        <w:numPr>
          <w:ilvl w:val="0"/>
          <w:numId w:val="24"/>
        </w:numPr>
      </w:pPr>
      <w:r w:rsidRPr="00BD28AE">
        <w:t>Porto funciona como ponto de ligação entre diferentes modos de transporte</w:t>
      </w:r>
    </w:p>
    <w:p w14:paraId="31C3D3A4" w14:textId="581DC546" w:rsidR="00BD28AE" w:rsidRDefault="00000000" w:rsidP="00CA01E1">
      <w:sdt>
        <w:sdtPr>
          <w:id w:val="953758960"/>
          <w:citation/>
        </w:sdtPr>
        <w:sdtContent>
          <w:r w:rsidR="00BD28AE">
            <w:fldChar w:fldCharType="begin"/>
          </w:r>
          <w:r w:rsidR="00BD28AE">
            <w:instrText xml:space="preserve"> CITATION Hom25 \l 2070 </w:instrText>
          </w:r>
          <w:r w:rsidR="00BD28AE">
            <w:fldChar w:fldCharType="separate"/>
          </w:r>
          <w:r w:rsidR="00BD28AE">
            <w:rPr>
              <w:noProof/>
            </w:rPr>
            <w:t>(Home, s.d.)</w:t>
          </w:r>
          <w:r w:rsidR="00BD28AE">
            <w:fldChar w:fldCharType="end"/>
          </w:r>
        </w:sdtContent>
      </w:sdt>
      <w:sdt>
        <w:sdtPr>
          <w:id w:val="-2145565591"/>
          <w:citation/>
        </w:sdtPr>
        <w:sdtContent>
          <w:r w:rsidR="00BD28AE">
            <w:fldChar w:fldCharType="begin"/>
          </w:r>
          <w:r w:rsidR="00BD28AE">
            <w:instrText xml:space="preserve"> CITATION Tra25 \l 2070 </w:instrText>
          </w:r>
          <w:r w:rsidR="00BD28AE">
            <w:fldChar w:fldCharType="separate"/>
          </w:r>
          <w:r w:rsidR="00BD28AE">
            <w:rPr>
              <w:noProof/>
            </w:rPr>
            <w:t xml:space="preserve"> (Transport, s.d.)</w:t>
          </w:r>
          <w:r w:rsidR="00BD28AE">
            <w:fldChar w:fldCharType="end"/>
          </w:r>
        </w:sdtContent>
      </w:sdt>
    </w:p>
    <w:p w14:paraId="6B7E6AB8" w14:textId="77777777" w:rsidR="00BD28AE" w:rsidRDefault="00BD28AE" w:rsidP="00CA01E1"/>
    <w:p w14:paraId="46C6F864" w14:textId="77777777" w:rsidR="00BD28AE" w:rsidRPr="00BD28AE" w:rsidRDefault="00BD28AE" w:rsidP="00BD28AE">
      <w:pPr>
        <w:rPr>
          <w:b/>
          <w:bCs/>
        </w:rPr>
      </w:pPr>
      <w:r w:rsidRPr="00BD28AE">
        <w:rPr>
          <w:b/>
          <w:bCs/>
        </w:rPr>
        <w:t>Comunicação</w:t>
      </w:r>
    </w:p>
    <w:p w14:paraId="5A33FC67" w14:textId="77777777" w:rsidR="00BD28AE" w:rsidRPr="00BD28AE" w:rsidRDefault="00BD28AE" w:rsidP="00BD28AE">
      <w:pPr>
        <w:numPr>
          <w:ilvl w:val="0"/>
          <w:numId w:val="25"/>
        </w:numPr>
      </w:pPr>
      <w:r w:rsidRPr="00BD28AE">
        <w:t>Realizada através do website e documentação oficial</w:t>
      </w:r>
    </w:p>
    <w:p w14:paraId="1766E0B9" w14:textId="77777777" w:rsidR="00BD28AE" w:rsidRPr="00BD28AE" w:rsidRDefault="00BD28AE" w:rsidP="00BD28AE">
      <w:pPr>
        <w:numPr>
          <w:ilvl w:val="0"/>
          <w:numId w:val="25"/>
        </w:numPr>
      </w:pPr>
      <w:r w:rsidRPr="00BD28AE">
        <w:t>Comunicação informativa dirigida a empresas e operadores logísticos</w:t>
      </w:r>
    </w:p>
    <w:p w14:paraId="01463E1C" w14:textId="014AB5AA" w:rsidR="00BD28AE" w:rsidRDefault="00000000" w:rsidP="00CA01E1">
      <w:sdt>
        <w:sdtPr>
          <w:id w:val="-723828378"/>
          <w:citation/>
        </w:sdtPr>
        <w:sdtContent>
          <w:r w:rsidR="00BD28AE">
            <w:fldChar w:fldCharType="begin"/>
          </w:r>
          <w:r w:rsidR="00BD28AE">
            <w:instrText xml:space="preserve"> CITATION Hom25 \l 2070 </w:instrText>
          </w:r>
          <w:r w:rsidR="00BD28AE">
            <w:fldChar w:fldCharType="separate"/>
          </w:r>
          <w:r w:rsidR="00BD28AE">
            <w:rPr>
              <w:noProof/>
            </w:rPr>
            <w:t>(Home, s.d.)</w:t>
          </w:r>
          <w:r w:rsidR="00BD28AE">
            <w:fldChar w:fldCharType="end"/>
          </w:r>
        </w:sdtContent>
      </w:sdt>
    </w:p>
    <w:p w14:paraId="59CB7B62" w14:textId="77777777" w:rsidR="00BD28AE" w:rsidRDefault="00BD28AE" w:rsidP="00CA01E1"/>
    <w:p w14:paraId="6FFDA0FD" w14:textId="728B8242" w:rsidR="00BD28AE" w:rsidRPr="00BD28AE" w:rsidRDefault="00BD28AE" w:rsidP="00CA01E1">
      <w:r w:rsidRPr="00BD28AE">
        <w:t xml:space="preserve">Em </w:t>
      </w:r>
      <w:r>
        <w:t>síntese</w:t>
      </w:r>
      <w:r w:rsidRPr="00BD28AE">
        <w:t>, o marketing-</w:t>
      </w:r>
      <w:proofErr w:type="spellStart"/>
      <w:r w:rsidRPr="00BD28AE">
        <w:t>mix</w:t>
      </w:r>
      <w:proofErr w:type="spellEnd"/>
      <w:r w:rsidRPr="00BD28AE">
        <w:t xml:space="preserve"> definido para as operações de contentores do Porto de Salónica está de acordo com o tipo de serviço prestado e com os segmentos de mercado identificados. O serviço oferecido, a</w:t>
      </w:r>
      <w:r w:rsidR="006F7943">
        <w:t xml:space="preserve"> sua</w:t>
      </w:r>
      <w:r w:rsidRPr="00BD28AE">
        <w:t xml:space="preserve"> disponibiliza</w:t>
      </w:r>
      <w:r w:rsidR="006F7943">
        <w:t>ção</w:t>
      </w:r>
      <w:r w:rsidRPr="00BD28AE">
        <w:t xml:space="preserve"> no porto, </w:t>
      </w:r>
      <w:r w:rsidR="006F7943">
        <w:t>os</w:t>
      </w:r>
      <w:r w:rsidRPr="00BD28AE">
        <w:t xml:space="preserve"> preços e a comunicação apresentam uma abordagem coerente e adequada às atividades portuárias e logísticas.</w:t>
      </w:r>
    </w:p>
    <w:p w14:paraId="424D0ED8" w14:textId="77777777" w:rsidR="005C097E" w:rsidRPr="005C097E" w:rsidRDefault="005C097E"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5871120D" w:rsidR="00751F53" w:rsidRDefault="003D3D10" w:rsidP="00C811F8">
      <w:pPr>
        <w:rPr>
          <w:b/>
          <w:bCs/>
        </w:rPr>
      </w:pPr>
      <w:r>
        <w:rPr>
          <w:b/>
          <w:bCs/>
        </w:rPr>
        <w:t>Situação económica e financeira</w:t>
      </w:r>
    </w:p>
    <w:p w14:paraId="650B0DEC" w14:textId="71438FC1" w:rsidR="005217F1" w:rsidRDefault="00324C5C" w:rsidP="00C811F8">
      <w:r>
        <w:t xml:space="preserve">Ao analisar Balance </w:t>
      </w:r>
      <w:proofErr w:type="spellStart"/>
      <w:r>
        <w:t>Sheet</w:t>
      </w:r>
      <w:proofErr w:type="spellEnd"/>
      <w:r>
        <w:t xml:space="preserve"> e </w:t>
      </w:r>
      <w:proofErr w:type="spellStart"/>
      <w:r>
        <w:t>Income</w:t>
      </w:r>
      <w:proofErr w:type="spellEnd"/>
      <w:r>
        <w:t xml:space="preserve"> </w:t>
      </w:r>
      <w:proofErr w:type="spellStart"/>
      <w:r>
        <w:t>Statement</w:t>
      </w:r>
      <w:proofErr w:type="spellEnd"/>
      <w:r>
        <w:t xml:space="preserve"> de uma empresa ou organização, é possível compreender a sua situação económica e financeira. </w:t>
      </w:r>
      <w:r w:rsidR="003D3D10">
        <w:t>Estes documentos avaliam a situação financeira da empresa, a capacidade de gerar resultados e a evolução ao longo do tempo.</w:t>
      </w:r>
    </w:p>
    <w:p w14:paraId="7DCF5CB9" w14:textId="2CFB50AE" w:rsidR="00324C5C" w:rsidRDefault="00324C5C" w:rsidP="00C811F8">
      <w:r>
        <w:t xml:space="preserve">O Balance </w:t>
      </w:r>
      <w:proofErr w:type="spellStart"/>
      <w:r>
        <w:t>Sheet</w:t>
      </w:r>
      <w:proofErr w:type="spellEnd"/>
      <w:r>
        <w:t xml:space="preserve"> tem como objetivo apresentar a situação financeira da organização a um certo momento, mostrando os seus ativos, passivos e capital próprio.</w:t>
      </w:r>
      <w:r w:rsidR="0009022D">
        <w:t xml:space="preserve"> </w:t>
      </w:r>
      <w:r>
        <w:t xml:space="preserve">O </w:t>
      </w:r>
      <w:proofErr w:type="spellStart"/>
      <w:r>
        <w:t>Income</w:t>
      </w:r>
      <w:proofErr w:type="spellEnd"/>
      <w:r>
        <w:t xml:space="preserve"> </w:t>
      </w:r>
      <w:proofErr w:type="spellStart"/>
      <w:r>
        <w:t>Statement</w:t>
      </w:r>
      <w:proofErr w:type="spellEnd"/>
      <w:r>
        <w:t xml:space="preserve"> por outro lado apresenta o desempenho económico ao longo de um período, mostra rendimentos, custos e resultado líquidos.</w:t>
      </w:r>
      <w:r w:rsidR="00783FE2">
        <w:t xml:space="preserve"> </w:t>
      </w:r>
      <w:sdt>
        <w:sdtPr>
          <w:id w:val="1054740183"/>
          <w:citation/>
        </w:sdtPr>
        <w:sdtContent>
          <w:r w:rsidR="00783FE2">
            <w:fldChar w:fldCharType="begin"/>
          </w:r>
          <w:r w:rsidR="00783FE2">
            <w:instrText xml:space="preserve"> CITATION Int25 \l 2070 </w:instrText>
          </w:r>
          <w:r w:rsidR="00783FE2">
            <w:fldChar w:fldCharType="separate"/>
          </w:r>
          <w:r w:rsidR="00783FE2">
            <w:rPr>
              <w:noProof/>
            </w:rPr>
            <w:t>(Interim)</w:t>
          </w:r>
          <w:r w:rsidR="00783FE2">
            <w:fldChar w:fldCharType="end"/>
          </w:r>
        </w:sdtContent>
      </w:sdt>
    </w:p>
    <w:p w14:paraId="3CF9EBA8" w14:textId="77777777" w:rsidR="003D3D10" w:rsidRDefault="003D3D10" w:rsidP="00C811F8"/>
    <w:p w14:paraId="0066DB8E" w14:textId="77777777" w:rsidR="003D3D10" w:rsidRPr="003D3D10" w:rsidRDefault="003D3D10" w:rsidP="003D3D10">
      <w:pPr>
        <w:rPr>
          <w:b/>
          <w:bCs/>
        </w:rPr>
      </w:pPr>
      <w:r w:rsidRPr="003D3D10">
        <w:rPr>
          <w:b/>
          <w:bCs/>
        </w:rPr>
        <w:t xml:space="preserve">Análise do Balance </w:t>
      </w:r>
      <w:proofErr w:type="spellStart"/>
      <w:r w:rsidRPr="003D3D10">
        <w:rPr>
          <w:b/>
          <w:bCs/>
        </w:rPr>
        <w:t>Sheet</w:t>
      </w:r>
      <w:proofErr w:type="spellEnd"/>
      <w:r w:rsidRPr="003D3D10">
        <w:rPr>
          <w:b/>
          <w:bCs/>
        </w:rPr>
        <w:t xml:space="preserve"> (BS)</w:t>
      </w:r>
    </w:p>
    <w:p w14:paraId="294240A8" w14:textId="77777777" w:rsidR="003D3D10" w:rsidRPr="003D3D10" w:rsidRDefault="003D3D10" w:rsidP="003D3D10">
      <w:pPr>
        <w:numPr>
          <w:ilvl w:val="0"/>
          <w:numId w:val="26"/>
        </w:numPr>
      </w:pPr>
      <w:r w:rsidRPr="003D3D10">
        <w:rPr>
          <w:b/>
          <w:bCs/>
        </w:rPr>
        <w:t>Ativos totais</w:t>
      </w:r>
    </w:p>
    <w:p w14:paraId="6DB73CD0" w14:textId="77777777" w:rsidR="003D3D10" w:rsidRPr="003D3D10" w:rsidRDefault="003D3D10" w:rsidP="003D3D10">
      <w:pPr>
        <w:numPr>
          <w:ilvl w:val="1"/>
          <w:numId w:val="26"/>
        </w:numPr>
      </w:pPr>
      <w:r w:rsidRPr="003D3D10">
        <w:t>Mantiveram-se elevados, refletindo a forte base de ativos portuários e infraestruturas</w:t>
      </w:r>
    </w:p>
    <w:p w14:paraId="29A4F209" w14:textId="3159219F" w:rsidR="003D3D10" w:rsidRPr="003D3D10" w:rsidRDefault="003D3D10" w:rsidP="003D3D10">
      <w:pPr>
        <w:numPr>
          <w:ilvl w:val="1"/>
          <w:numId w:val="26"/>
        </w:numPr>
      </w:pPr>
      <w:r w:rsidRPr="003D3D10">
        <w:t>Os ativos não correntes representa</w:t>
      </w:r>
      <w:r w:rsidR="00783FE2">
        <w:t>m</w:t>
      </w:r>
      <w:r w:rsidRPr="003D3D10">
        <w:t xml:space="preserve"> a maior parte do ativo total</w:t>
      </w:r>
    </w:p>
    <w:p w14:paraId="37E605E2" w14:textId="77777777" w:rsidR="003D3D10" w:rsidRPr="003D3D10" w:rsidRDefault="003D3D10" w:rsidP="003D3D10">
      <w:pPr>
        <w:numPr>
          <w:ilvl w:val="0"/>
          <w:numId w:val="26"/>
        </w:numPr>
      </w:pPr>
      <w:proofErr w:type="gramStart"/>
      <w:r w:rsidRPr="003D3D10">
        <w:rPr>
          <w:b/>
          <w:bCs/>
        </w:rPr>
        <w:t>Ativos correntes</w:t>
      </w:r>
      <w:proofErr w:type="gramEnd"/>
    </w:p>
    <w:p w14:paraId="0E7C74F0" w14:textId="77777777" w:rsidR="003D3D10" w:rsidRPr="003D3D10" w:rsidRDefault="003D3D10" w:rsidP="003D3D10">
      <w:pPr>
        <w:numPr>
          <w:ilvl w:val="1"/>
          <w:numId w:val="26"/>
        </w:numPr>
      </w:pPr>
      <w:r w:rsidRPr="003D3D10">
        <w:t>Diminuição do valor de caixa e equivalentes de caixa</w:t>
      </w:r>
    </w:p>
    <w:p w14:paraId="579ED9C0" w14:textId="77777777" w:rsidR="003D3D10" w:rsidRPr="003D3D10" w:rsidRDefault="003D3D10" w:rsidP="003D3D10">
      <w:pPr>
        <w:numPr>
          <w:ilvl w:val="1"/>
          <w:numId w:val="26"/>
        </w:numPr>
      </w:pPr>
      <w:r w:rsidRPr="003D3D10">
        <w:t>Esta redução está associada à aplicação de fundos em depósitos a prazo e investimentos operacionais</w:t>
      </w:r>
    </w:p>
    <w:p w14:paraId="04148E4B" w14:textId="77777777" w:rsidR="003D3D10" w:rsidRPr="003D3D10" w:rsidRDefault="003D3D10" w:rsidP="003D3D10">
      <w:pPr>
        <w:numPr>
          <w:ilvl w:val="0"/>
          <w:numId w:val="26"/>
        </w:numPr>
      </w:pPr>
      <w:r w:rsidRPr="003D3D10">
        <w:rPr>
          <w:b/>
          <w:bCs/>
        </w:rPr>
        <w:t>Capital próprio</w:t>
      </w:r>
    </w:p>
    <w:p w14:paraId="23A38A2C" w14:textId="77777777" w:rsidR="003D3D10" w:rsidRPr="003D3D10" w:rsidRDefault="003D3D10" w:rsidP="003D3D10">
      <w:pPr>
        <w:numPr>
          <w:ilvl w:val="1"/>
          <w:numId w:val="26"/>
        </w:numPr>
      </w:pPr>
      <w:r w:rsidRPr="003D3D10">
        <w:t>Aumentou face ao período anterior</w:t>
      </w:r>
    </w:p>
    <w:p w14:paraId="53F872EE" w14:textId="1074B60C" w:rsidR="003D3D10" w:rsidRPr="003D3D10" w:rsidRDefault="003D3D10" w:rsidP="003D3D10">
      <w:pPr>
        <w:numPr>
          <w:ilvl w:val="1"/>
          <w:numId w:val="26"/>
        </w:numPr>
      </w:pPr>
      <w:r w:rsidRPr="003D3D10">
        <w:t>Crescimento explicado pelos resultados positivos</w:t>
      </w:r>
    </w:p>
    <w:p w14:paraId="7D5DF018" w14:textId="77777777" w:rsidR="003D3D10" w:rsidRPr="003D3D10" w:rsidRDefault="003D3D10" w:rsidP="003D3D10">
      <w:pPr>
        <w:numPr>
          <w:ilvl w:val="0"/>
          <w:numId w:val="26"/>
        </w:numPr>
      </w:pPr>
      <w:r w:rsidRPr="003D3D10">
        <w:rPr>
          <w:b/>
          <w:bCs/>
        </w:rPr>
        <w:t>Passivo</w:t>
      </w:r>
    </w:p>
    <w:p w14:paraId="17D0CE8B" w14:textId="77777777" w:rsidR="003D3D10" w:rsidRPr="003D3D10" w:rsidRDefault="003D3D10" w:rsidP="003D3D10">
      <w:pPr>
        <w:numPr>
          <w:ilvl w:val="1"/>
          <w:numId w:val="26"/>
        </w:numPr>
      </w:pPr>
      <w:r w:rsidRPr="003D3D10">
        <w:t>A empresa não apresenta dívida bancária</w:t>
      </w:r>
    </w:p>
    <w:p w14:paraId="40906DDB" w14:textId="77777777" w:rsidR="003D3D10" w:rsidRPr="003D3D10" w:rsidRDefault="003D3D10" w:rsidP="003D3D10">
      <w:pPr>
        <w:numPr>
          <w:ilvl w:val="1"/>
          <w:numId w:val="26"/>
        </w:numPr>
      </w:pPr>
      <w:r w:rsidRPr="003D3D10">
        <w:lastRenderedPageBreak/>
        <w:t>O passivo mantém-se controlado, maioritariamente composto por responsabilidades operacionais</w:t>
      </w:r>
    </w:p>
    <w:p w14:paraId="51CF2DE3" w14:textId="587E2A59" w:rsidR="003D3D10" w:rsidRDefault="00000000" w:rsidP="00C811F8">
      <w:sdt>
        <w:sdtPr>
          <w:id w:val="-2100638400"/>
          <w:citation/>
        </w:sdtPr>
        <w:sdtContent>
          <w:r w:rsidR="003A3BD5">
            <w:fldChar w:fldCharType="begin"/>
          </w:r>
          <w:r w:rsidR="003A3BD5">
            <w:instrText xml:space="preserve">CITATION Int25 \p 16 \l 2070 </w:instrText>
          </w:r>
          <w:r w:rsidR="003A3BD5">
            <w:fldChar w:fldCharType="separate"/>
          </w:r>
          <w:r w:rsidR="003A3BD5">
            <w:rPr>
              <w:noProof/>
            </w:rPr>
            <w:t>(Interim, p. 16)</w:t>
          </w:r>
          <w:r w:rsidR="003A3BD5">
            <w:fldChar w:fldCharType="end"/>
          </w:r>
        </w:sdtContent>
      </w:sdt>
    </w:p>
    <w:p w14:paraId="0499491E" w14:textId="77777777" w:rsidR="003A3BD5" w:rsidRDefault="003A3BD5" w:rsidP="00C811F8"/>
    <w:p w14:paraId="50C76790" w14:textId="77777777" w:rsidR="003D3D10" w:rsidRPr="003D3D10" w:rsidRDefault="003D3D10" w:rsidP="003D3D10">
      <w:pPr>
        <w:rPr>
          <w:b/>
          <w:bCs/>
        </w:rPr>
      </w:pPr>
      <w:r w:rsidRPr="003D3D10">
        <w:rPr>
          <w:b/>
          <w:bCs/>
        </w:rPr>
        <w:t xml:space="preserve">Análise do </w:t>
      </w:r>
      <w:proofErr w:type="spellStart"/>
      <w:r w:rsidRPr="003D3D10">
        <w:rPr>
          <w:b/>
          <w:bCs/>
        </w:rPr>
        <w:t>Income</w:t>
      </w:r>
      <w:proofErr w:type="spellEnd"/>
      <w:r w:rsidRPr="003D3D10">
        <w:rPr>
          <w:b/>
          <w:bCs/>
        </w:rPr>
        <w:t xml:space="preserve"> </w:t>
      </w:r>
      <w:proofErr w:type="spellStart"/>
      <w:r w:rsidRPr="003D3D10">
        <w:rPr>
          <w:b/>
          <w:bCs/>
        </w:rPr>
        <w:t>Statement</w:t>
      </w:r>
      <w:proofErr w:type="spellEnd"/>
      <w:r w:rsidRPr="003D3D10">
        <w:rPr>
          <w:b/>
          <w:bCs/>
        </w:rPr>
        <w:t xml:space="preserve"> (IS)</w:t>
      </w:r>
    </w:p>
    <w:p w14:paraId="131B5575" w14:textId="77777777" w:rsidR="003D3D10" w:rsidRPr="003D3D10" w:rsidRDefault="003D3D10" w:rsidP="003D3D10">
      <w:pPr>
        <w:numPr>
          <w:ilvl w:val="0"/>
          <w:numId w:val="27"/>
        </w:numPr>
      </w:pPr>
      <w:r w:rsidRPr="003D3D10">
        <w:rPr>
          <w:b/>
          <w:bCs/>
        </w:rPr>
        <w:t>Volume de negócios</w:t>
      </w:r>
    </w:p>
    <w:p w14:paraId="1AAA3482" w14:textId="77777777" w:rsidR="003D3D10" w:rsidRPr="003D3D10" w:rsidRDefault="003D3D10" w:rsidP="003D3D10">
      <w:pPr>
        <w:numPr>
          <w:ilvl w:val="1"/>
          <w:numId w:val="27"/>
        </w:numPr>
      </w:pPr>
      <w:r w:rsidRPr="003D3D10">
        <w:t xml:space="preserve">Aumentou cerca de </w:t>
      </w:r>
      <w:r w:rsidRPr="00105854">
        <w:t>10%</w:t>
      </w:r>
    </w:p>
    <w:p w14:paraId="0EAD3240" w14:textId="77777777" w:rsidR="003D3D10" w:rsidRPr="003D3D10" w:rsidRDefault="003D3D10" w:rsidP="003D3D10">
      <w:pPr>
        <w:numPr>
          <w:ilvl w:val="1"/>
          <w:numId w:val="27"/>
        </w:numPr>
      </w:pPr>
      <w:r w:rsidRPr="003D3D10">
        <w:t>Crescimento impulsionado sobretudo pelo terminal de contentores</w:t>
      </w:r>
    </w:p>
    <w:p w14:paraId="256D7E9E" w14:textId="77777777" w:rsidR="003D3D10" w:rsidRPr="003D3D10" w:rsidRDefault="003D3D10" w:rsidP="003D3D10">
      <w:pPr>
        <w:numPr>
          <w:ilvl w:val="0"/>
          <w:numId w:val="27"/>
        </w:numPr>
      </w:pPr>
      <w:r w:rsidRPr="003D3D10">
        <w:rPr>
          <w:b/>
          <w:bCs/>
        </w:rPr>
        <w:t>Resultados operacionais</w:t>
      </w:r>
    </w:p>
    <w:p w14:paraId="749F442B" w14:textId="77777777" w:rsidR="003D3D10" w:rsidRPr="003D3D10" w:rsidRDefault="003D3D10" w:rsidP="003D3D10">
      <w:pPr>
        <w:numPr>
          <w:ilvl w:val="1"/>
          <w:numId w:val="27"/>
        </w:numPr>
      </w:pPr>
      <w:r w:rsidRPr="003D3D10">
        <w:t>O resultado operacional registou um aumento</w:t>
      </w:r>
    </w:p>
    <w:p w14:paraId="1D071E7C" w14:textId="77777777" w:rsidR="003D3D10" w:rsidRPr="003D3D10" w:rsidRDefault="003D3D10" w:rsidP="003D3D10">
      <w:pPr>
        <w:numPr>
          <w:ilvl w:val="1"/>
          <w:numId w:val="27"/>
        </w:numPr>
      </w:pPr>
      <w:r w:rsidRPr="003D3D10">
        <w:t>A margem bruta melhorou face ao período anterior</w:t>
      </w:r>
    </w:p>
    <w:p w14:paraId="35292E13" w14:textId="77777777" w:rsidR="003D3D10" w:rsidRPr="003D3D10" w:rsidRDefault="003D3D10" w:rsidP="003D3D10">
      <w:pPr>
        <w:numPr>
          <w:ilvl w:val="0"/>
          <w:numId w:val="27"/>
        </w:numPr>
      </w:pPr>
      <w:r w:rsidRPr="003D3D10">
        <w:rPr>
          <w:b/>
          <w:bCs/>
        </w:rPr>
        <w:t>Resultado líquido</w:t>
      </w:r>
    </w:p>
    <w:p w14:paraId="07D95D22" w14:textId="77777777" w:rsidR="003D3D10" w:rsidRPr="003D3D10" w:rsidRDefault="003D3D10" w:rsidP="003D3D10">
      <w:pPr>
        <w:numPr>
          <w:ilvl w:val="1"/>
          <w:numId w:val="27"/>
        </w:numPr>
      </w:pPr>
      <w:r w:rsidRPr="003D3D10">
        <w:t>O lucro líquido aumentou em relação a 2024</w:t>
      </w:r>
    </w:p>
    <w:p w14:paraId="38D686BE" w14:textId="77777777" w:rsidR="003D3D10" w:rsidRPr="003D3D10" w:rsidRDefault="003D3D10" w:rsidP="003D3D10">
      <w:pPr>
        <w:numPr>
          <w:ilvl w:val="1"/>
          <w:numId w:val="27"/>
        </w:numPr>
      </w:pPr>
      <w:r w:rsidRPr="003D3D10">
        <w:t>Demonstra uma melhoria da performance económica da empresa</w:t>
      </w:r>
    </w:p>
    <w:p w14:paraId="18FBF301" w14:textId="77777777" w:rsidR="003D3D10" w:rsidRPr="003D3D10" w:rsidRDefault="003D3D10" w:rsidP="003D3D10">
      <w:pPr>
        <w:numPr>
          <w:ilvl w:val="0"/>
          <w:numId w:val="27"/>
        </w:numPr>
      </w:pPr>
      <w:r w:rsidRPr="003D3D10">
        <w:rPr>
          <w:b/>
          <w:bCs/>
        </w:rPr>
        <w:t>Custos</w:t>
      </w:r>
    </w:p>
    <w:p w14:paraId="14A627E3" w14:textId="77777777" w:rsidR="003D3D10" w:rsidRPr="003D3D10" w:rsidRDefault="003D3D10" w:rsidP="003D3D10">
      <w:pPr>
        <w:numPr>
          <w:ilvl w:val="1"/>
          <w:numId w:val="27"/>
        </w:numPr>
      </w:pPr>
      <w:r w:rsidRPr="003D3D10">
        <w:t>Crescimento dos custos operacionais associado ao aumento da atividade e reforço de recursos humanos</w:t>
      </w:r>
    </w:p>
    <w:p w14:paraId="4554DD9F" w14:textId="77777777" w:rsidR="003D3D10" w:rsidRDefault="003D3D10" w:rsidP="003D3D10">
      <w:pPr>
        <w:numPr>
          <w:ilvl w:val="1"/>
          <w:numId w:val="27"/>
        </w:numPr>
      </w:pPr>
      <w:r w:rsidRPr="003D3D10">
        <w:t>Apesar disso, os custos não comprometeram a rentabilidade</w:t>
      </w:r>
    </w:p>
    <w:p w14:paraId="157D8AFA" w14:textId="01B52216" w:rsidR="00054F8D" w:rsidRDefault="00000000" w:rsidP="00054F8D">
      <w:sdt>
        <w:sdtPr>
          <w:id w:val="1936092226"/>
          <w:citation/>
        </w:sdtPr>
        <w:sdtContent>
          <w:r w:rsidR="003A3BD5">
            <w:fldChar w:fldCharType="begin"/>
          </w:r>
          <w:r w:rsidR="003A3BD5">
            <w:instrText xml:space="preserve">CITATION Int25 \p 18 \l 2070 </w:instrText>
          </w:r>
          <w:r w:rsidR="003A3BD5">
            <w:fldChar w:fldCharType="separate"/>
          </w:r>
          <w:r w:rsidR="003A3BD5">
            <w:rPr>
              <w:noProof/>
            </w:rPr>
            <w:t>(Interim, p. 18)</w:t>
          </w:r>
          <w:r w:rsidR="003A3BD5">
            <w:fldChar w:fldCharType="end"/>
          </w:r>
        </w:sdtContent>
      </w:sdt>
    </w:p>
    <w:p w14:paraId="50EF63CE" w14:textId="77777777" w:rsidR="003A3BD5" w:rsidRPr="003D3D10" w:rsidRDefault="003A3BD5" w:rsidP="00054F8D"/>
    <w:p w14:paraId="2477C5BB" w14:textId="35D3AB30" w:rsidR="00324C5C" w:rsidRDefault="00054F8D" w:rsidP="00C811F8">
      <w:r w:rsidRPr="00054F8D">
        <w:t xml:space="preserve">A análise conjunta do Balance </w:t>
      </w:r>
      <w:proofErr w:type="spellStart"/>
      <w:r w:rsidRPr="00054F8D">
        <w:t>Sheet</w:t>
      </w:r>
      <w:proofErr w:type="spellEnd"/>
      <w:r w:rsidRPr="00054F8D">
        <w:t xml:space="preserve"> e do </w:t>
      </w:r>
      <w:proofErr w:type="spellStart"/>
      <w:r w:rsidRPr="00054F8D">
        <w:t>Income</w:t>
      </w:r>
      <w:proofErr w:type="spellEnd"/>
      <w:r w:rsidRPr="00054F8D">
        <w:t xml:space="preserve"> </w:t>
      </w:r>
      <w:proofErr w:type="spellStart"/>
      <w:r w:rsidRPr="00054F8D">
        <w:t>Statement</w:t>
      </w:r>
      <w:proofErr w:type="spellEnd"/>
      <w:r w:rsidRPr="00054F8D">
        <w:t xml:space="preserve"> permite relacionar a evolução dos resultados com a estrutura financeira da empresa.</w:t>
      </w:r>
    </w:p>
    <w:p w14:paraId="799A13AA" w14:textId="77777777" w:rsidR="00054F8D" w:rsidRDefault="00054F8D" w:rsidP="00C811F8"/>
    <w:p w14:paraId="130B53F1" w14:textId="725E1B63" w:rsidR="00324C5C" w:rsidRDefault="00324C5C" w:rsidP="00C811F8">
      <w:r>
        <w:t xml:space="preserve">Em síntese, ao analisar o Balance </w:t>
      </w:r>
      <w:proofErr w:type="spellStart"/>
      <w:r>
        <w:t>Sheet</w:t>
      </w:r>
      <w:proofErr w:type="spellEnd"/>
      <w:r>
        <w:t xml:space="preserve"> e o </w:t>
      </w:r>
      <w:proofErr w:type="spellStart"/>
      <w:r>
        <w:t>Income</w:t>
      </w:r>
      <w:proofErr w:type="spellEnd"/>
      <w:r>
        <w:t xml:space="preserve"> </w:t>
      </w:r>
      <w:proofErr w:type="spellStart"/>
      <w:r>
        <w:t>Statement</w:t>
      </w:r>
      <w:proofErr w:type="spellEnd"/>
      <w:r>
        <w:t xml:space="preserve"> do porto de Salónica, é possível notar uma evolução positiva da situação económica e financeira dentro do período de 2024 e 2025. </w:t>
      </w:r>
      <w:r w:rsidRPr="003D3D10">
        <w:t xml:space="preserve">A empresa apresenta crescimento da atividade, resultados líquidos positivos, uma estrutura financeira sólida e </w:t>
      </w:r>
      <w:r>
        <w:t>não mostra</w:t>
      </w:r>
      <w:r w:rsidRPr="003D3D10">
        <w:t xml:space="preserve"> endividamento bancário, o que demonstra estabilidade financeira e capacidade de sustentar o seu desenvolvimento futuro.</w:t>
      </w:r>
    </w:p>
    <w:p w14:paraId="6353518E" w14:textId="77777777" w:rsidR="003B704A" w:rsidRDefault="003B704A" w:rsidP="00C811F8"/>
    <w:p w14:paraId="758C9E2C" w14:textId="77777777" w:rsidR="003B704A" w:rsidRDefault="003B704A" w:rsidP="00C811F8"/>
    <w:p w14:paraId="56619A33" w14:textId="77777777" w:rsidR="005217F1" w:rsidRDefault="005217F1" w:rsidP="00C811F8"/>
    <w:p w14:paraId="473DADA9" w14:textId="0AFA8DA2" w:rsidR="005217F1" w:rsidRDefault="0033286E" w:rsidP="00C811F8">
      <w:pPr>
        <w:rPr>
          <w:b/>
          <w:bCs/>
        </w:rPr>
      </w:pPr>
      <w:r>
        <w:rPr>
          <w:b/>
          <w:bCs/>
        </w:rPr>
        <w:lastRenderedPageBreak/>
        <w:t>Forças e fraquezas da gestão financeira</w:t>
      </w:r>
    </w:p>
    <w:p w14:paraId="70DD814E" w14:textId="68E9DE72" w:rsidR="00CC63F7" w:rsidRDefault="00CC63F7" w:rsidP="00C811F8">
      <w:r>
        <w:t xml:space="preserve">O desempenho financeiro de uma organização pode ser avaliado ao analisar o rácio financeiro, identificando os pontos fortes e fracos da gestão financeira. Com base no Balance </w:t>
      </w:r>
      <w:proofErr w:type="spellStart"/>
      <w:r>
        <w:t>Sheet</w:t>
      </w:r>
      <w:proofErr w:type="spellEnd"/>
      <w:r>
        <w:t xml:space="preserve"> e </w:t>
      </w:r>
      <w:proofErr w:type="spellStart"/>
      <w:r>
        <w:t>Income</w:t>
      </w:r>
      <w:proofErr w:type="spellEnd"/>
      <w:r>
        <w:t xml:space="preserve"> </w:t>
      </w:r>
      <w:proofErr w:type="spellStart"/>
      <w:r>
        <w:t>Statement</w:t>
      </w:r>
      <w:proofErr w:type="spellEnd"/>
      <w:r>
        <w:t xml:space="preserve"> do porto de Salónica podemos verificar o seguinte:</w:t>
      </w:r>
    </w:p>
    <w:p w14:paraId="627C30F8" w14:textId="77777777" w:rsidR="00E542C2" w:rsidRPr="00E542C2" w:rsidRDefault="00E542C2" w:rsidP="00E542C2">
      <w:pPr>
        <w:rPr>
          <w:rFonts w:asciiTheme="minorHAnsi" w:hAnsiTheme="minorHAnsi" w:cstheme="minorHAnsi"/>
          <w:b/>
          <w:bCs/>
        </w:rPr>
      </w:pPr>
      <w:r w:rsidRPr="00E542C2">
        <w:rPr>
          <w:rFonts w:asciiTheme="minorHAnsi" w:hAnsiTheme="minorHAnsi" w:cstheme="minorHAnsi"/>
          <w:b/>
          <w:bCs/>
        </w:rPr>
        <w:t>Margem Bruta</w:t>
      </w:r>
    </w:p>
    <w:p w14:paraId="516F7654" w14:textId="77777777" w:rsidR="00E542C2" w:rsidRPr="00E542C2" w:rsidRDefault="00E542C2" w:rsidP="00E542C2">
      <w:pPr>
        <w:numPr>
          <w:ilvl w:val="0"/>
          <w:numId w:val="28"/>
        </w:numPr>
        <w:rPr>
          <w:rFonts w:asciiTheme="minorHAnsi" w:hAnsiTheme="minorHAnsi" w:cstheme="minorHAnsi"/>
        </w:rPr>
      </w:pPr>
      <w:r w:rsidRPr="00E542C2">
        <w:rPr>
          <w:rFonts w:asciiTheme="minorHAnsi" w:hAnsiTheme="minorHAnsi" w:cstheme="minorHAnsi"/>
        </w:rPr>
        <w:t>2025: 47,2%</w:t>
      </w:r>
    </w:p>
    <w:p w14:paraId="3C1B655C" w14:textId="77777777" w:rsidR="00E542C2" w:rsidRPr="00E542C2" w:rsidRDefault="00E542C2" w:rsidP="00E542C2">
      <w:pPr>
        <w:numPr>
          <w:ilvl w:val="0"/>
          <w:numId w:val="28"/>
        </w:numPr>
        <w:rPr>
          <w:rFonts w:asciiTheme="minorHAnsi" w:hAnsiTheme="minorHAnsi" w:cstheme="minorHAnsi"/>
        </w:rPr>
      </w:pPr>
      <w:r w:rsidRPr="00E542C2">
        <w:rPr>
          <w:rFonts w:asciiTheme="minorHAnsi" w:hAnsiTheme="minorHAnsi" w:cstheme="minorHAnsi"/>
        </w:rPr>
        <w:t>2024: 46,4%</w:t>
      </w:r>
    </w:p>
    <w:p w14:paraId="020C4308" w14:textId="16046A5F" w:rsidR="00E542C2" w:rsidRPr="00E542C2" w:rsidRDefault="00E542C2" w:rsidP="00E542C2">
      <w:pPr>
        <w:rPr>
          <w:rFonts w:asciiTheme="minorHAnsi" w:hAnsiTheme="minorHAnsi" w:cstheme="minorHAnsi"/>
        </w:rPr>
      </w:pPr>
      <w:r w:rsidRPr="00E542C2">
        <w:rPr>
          <w:rFonts w:asciiTheme="minorHAnsi" w:hAnsiTheme="minorHAnsi" w:cstheme="minorHAnsi"/>
        </w:rPr>
        <w:t>O aumento da margem bruta indica que o crescimento das receitas foi superior ao crescimento dos custos, refletindo uma melhoria do desempenho operacional do porto.</w:t>
      </w:r>
      <w:sdt>
        <w:sdtPr>
          <w:rPr>
            <w:rFonts w:asciiTheme="minorHAnsi" w:hAnsiTheme="minorHAnsi" w:cstheme="minorHAnsi"/>
          </w:rPr>
          <w:id w:val="-349484419"/>
          <w:citation/>
        </w:sdtPr>
        <w:sdtContent>
          <w:r w:rsidR="003A3BD5">
            <w:rPr>
              <w:rFonts w:asciiTheme="minorHAnsi" w:hAnsiTheme="minorHAnsi" w:cstheme="minorHAnsi"/>
            </w:rPr>
            <w:fldChar w:fldCharType="begin"/>
          </w:r>
          <w:r w:rsidR="003A3BD5">
            <w:rPr>
              <w:rFonts w:asciiTheme="minorHAnsi" w:hAnsiTheme="minorHAnsi" w:cstheme="minorHAnsi"/>
            </w:rPr>
            <w:instrText xml:space="preserve">CITATION Int25 \p 4 \l 2070 </w:instrText>
          </w:r>
          <w:r w:rsidR="003A3BD5">
            <w:rPr>
              <w:rFonts w:asciiTheme="minorHAnsi" w:hAnsiTheme="minorHAnsi" w:cstheme="minorHAnsi"/>
            </w:rPr>
            <w:fldChar w:fldCharType="separate"/>
          </w:r>
          <w:r w:rsidR="003A3BD5">
            <w:rPr>
              <w:rFonts w:asciiTheme="minorHAnsi" w:hAnsiTheme="minorHAnsi" w:cstheme="minorHAnsi"/>
              <w:noProof/>
            </w:rPr>
            <w:t xml:space="preserve"> </w:t>
          </w:r>
          <w:r w:rsidR="003A3BD5" w:rsidRPr="003A3BD5">
            <w:rPr>
              <w:rFonts w:asciiTheme="minorHAnsi" w:hAnsiTheme="minorHAnsi" w:cstheme="minorHAnsi"/>
              <w:noProof/>
            </w:rPr>
            <w:t>(Interim, p. 4)</w:t>
          </w:r>
          <w:r w:rsidR="003A3BD5">
            <w:rPr>
              <w:rFonts w:asciiTheme="minorHAnsi" w:hAnsiTheme="minorHAnsi" w:cstheme="minorHAnsi"/>
            </w:rPr>
            <w:fldChar w:fldCharType="end"/>
          </w:r>
        </w:sdtContent>
      </w:sdt>
    </w:p>
    <w:p w14:paraId="000A1A73" w14:textId="77777777" w:rsidR="00CC63F7" w:rsidRPr="00CC63F7" w:rsidRDefault="00CC63F7" w:rsidP="00CC63F7">
      <w:pPr>
        <w:rPr>
          <w:rFonts w:asciiTheme="minorHAnsi" w:hAnsiTheme="minorHAnsi" w:cstheme="minorHAnsi"/>
        </w:rPr>
      </w:pPr>
    </w:p>
    <w:p w14:paraId="27667EB1" w14:textId="77777777" w:rsidR="00E542C2" w:rsidRPr="00E542C2" w:rsidRDefault="00E542C2" w:rsidP="00E542C2">
      <w:pPr>
        <w:rPr>
          <w:rFonts w:asciiTheme="minorHAnsi" w:hAnsiTheme="minorHAnsi" w:cstheme="minorHAnsi"/>
          <w:b/>
          <w:bCs/>
        </w:rPr>
      </w:pPr>
      <w:r w:rsidRPr="00E542C2">
        <w:rPr>
          <w:rFonts w:asciiTheme="minorHAnsi" w:hAnsiTheme="minorHAnsi" w:cstheme="minorHAnsi"/>
          <w:b/>
          <w:bCs/>
        </w:rPr>
        <w:t>EBITDA</w:t>
      </w:r>
    </w:p>
    <w:p w14:paraId="221726F7" w14:textId="77777777" w:rsidR="00E542C2" w:rsidRPr="00E542C2" w:rsidRDefault="00E542C2" w:rsidP="00E542C2">
      <w:pPr>
        <w:numPr>
          <w:ilvl w:val="0"/>
          <w:numId w:val="29"/>
        </w:numPr>
        <w:rPr>
          <w:rFonts w:asciiTheme="minorHAnsi" w:hAnsiTheme="minorHAnsi" w:cstheme="minorHAnsi"/>
        </w:rPr>
      </w:pPr>
      <w:r w:rsidRPr="00E542C2">
        <w:rPr>
          <w:rFonts w:asciiTheme="minorHAnsi" w:hAnsiTheme="minorHAnsi" w:cstheme="minorHAnsi"/>
        </w:rPr>
        <w:t>2025: €24,9 milhões</w:t>
      </w:r>
    </w:p>
    <w:p w14:paraId="6D3EA353" w14:textId="77777777" w:rsidR="00E542C2" w:rsidRPr="00E542C2" w:rsidRDefault="00E542C2" w:rsidP="00E542C2">
      <w:pPr>
        <w:numPr>
          <w:ilvl w:val="0"/>
          <w:numId w:val="29"/>
        </w:numPr>
        <w:rPr>
          <w:rFonts w:asciiTheme="minorHAnsi" w:hAnsiTheme="minorHAnsi" w:cstheme="minorHAnsi"/>
        </w:rPr>
      </w:pPr>
      <w:r w:rsidRPr="00E542C2">
        <w:rPr>
          <w:rFonts w:asciiTheme="minorHAnsi" w:hAnsiTheme="minorHAnsi" w:cstheme="minorHAnsi"/>
        </w:rPr>
        <w:t>2024: €20,8 milhões</w:t>
      </w:r>
    </w:p>
    <w:p w14:paraId="170C9FF1" w14:textId="3D015777" w:rsidR="00E542C2" w:rsidRPr="00E542C2" w:rsidRDefault="00E542C2" w:rsidP="00E542C2">
      <w:pPr>
        <w:rPr>
          <w:rFonts w:asciiTheme="minorHAnsi" w:hAnsiTheme="minorHAnsi" w:cstheme="minorHAnsi"/>
        </w:rPr>
      </w:pPr>
      <w:r w:rsidRPr="00E542C2">
        <w:rPr>
          <w:rFonts w:asciiTheme="minorHAnsi" w:hAnsiTheme="minorHAnsi" w:cstheme="minorHAnsi"/>
        </w:rPr>
        <w:t>O crescimento do EBITDA demonstra uma maior capacidade da organização para gerar resultados através da sua atividade principal, confirmando a evolução positiva do desempenho operacional.</w:t>
      </w:r>
      <w:sdt>
        <w:sdtPr>
          <w:rPr>
            <w:rFonts w:asciiTheme="minorHAnsi" w:hAnsiTheme="minorHAnsi" w:cstheme="minorHAnsi"/>
          </w:rPr>
          <w:id w:val="60920894"/>
          <w:citation/>
        </w:sdtPr>
        <w:sdtContent>
          <w:r w:rsidR="003A3BD5">
            <w:rPr>
              <w:rFonts w:asciiTheme="minorHAnsi" w:hAnsiTheme="minorHAnsi" w:cstheme="minorHAnsi"/>
            </w:rPr>
            <w:fldChar w:fldCharType="begin"/>
          </w:r>
          <w:r w:rsidR="003A3BD5">
            <w:rPr>
              <w:rFonts w:asciiTheme="minorHAnsi" w:hAnsiTheme="minorHAnsi" w:cstheme="minorHAnsi"/>
            </w:rPr>
            <w:instrText xml:space="preserve">CITATION Int25 \p 12,13 \l 2070 </w:instrText>
          </w:r>
          <w:r w:rsidR="003A3BD5">
            <w:rPr>
              <w:rFonts w:asciiTheme="minorHAnsi" w:hAnsiTheme="minorHAnsi" w:cstheme="minorHAnsi"/>
            </w:rPr>
            <w:fldChar w:fldCharType="separate"/>
          </w:r>
          <w:r w:rsidR="003A3BD5">
            <w:rPr>
              <w:rFonts w:asciiTheme="minorHAnsi" w:hAnsiTheme="minorHAnsi" w:cstheme="minorHAnsi"/>
              <w:noProof/>
            </w:rPr>
            <w:t xml:space="preserve"> </w:t>
          </w:r>
          <w:r w:rsidR="003A3BD5" w:rsidRPr="003A3BD5">
            <w:rPr>
              <w:rFonts w:asciiTheme="minorHAnsi" w:hAnsiTheme="minorHAnsi" w:cstheme="minorHAnsi"/>
              <w:noProof/>
            </w:rPr>
            <w:t>(Interim, pp. 12,13)</w:t>
          </w:r>
          <w:r w:rsidR="003A3BD5">
            <w:rPr>
              <w:rFonts w:asciiTheme="minorHAnsi" w:hAnsiTheme="minorHAnsi" w:cstheme="minorHAnsi"/>
            </w:rPr>
            <w:fldChar w:fldCharType="end"/>
          </w:r>
        </w:sdtContent>
      </w:sdt>
    </w:p>
    <w:p w14:paraId="0CFD7977" w14:textId="77777777" w:rsidR="00CC63F7" w:rsidRPr="00CC63F7" w:rsidRDefault="00CC63F7" w:rsidP="00CC63F7">
      <w:pPr>
        <w:rPr>
          <w:rFonts w:asciiTheme="minorHAnsi" w:hAnsiTheme="minorHAnsi" w:cstheme="minorHAnsi"/>
        </w:rPr>
      </w:pPr>
    </w:p>
    <w:p w14:paraId="4687DA6F" w14:textId="77777777" w:rsidR="00E542C2" w:rsidRPr="00E542C2" w:rsidRDefault="00E542C2" w:rsidP="00E542C2">
      <w:pPr>
        <w:rPr>
          <w:rFonts w:asciiTheme="minorHAnsi" w:hAnsiTheme="minorHAnsi" w:cstheme="minorHAnsi"/>
          <w:b/>
          <w:bCs/>
        </w:rPr>
      </w:pPr>
      <w:r w:rsidRPr="00E542C2">
        <w:rPr>
          <w:rFonts w:asciiTheme="minorHAnsi" w:hAnsiTheme="minorHAnsi" w:cstheme="minorHAnsi"/>
          <w:b/>
          <w:bCs/>
        </w:rPr>
        <w:t>Volume de Negócios</w:t>
      </w:r>
    </w:p>
    <w:p w14:paraId="64D3A0F9" w14:textId="77777777" w:rsidR="00E542C2" w:rsidRPr="00E542C2" w:rsidRDefault="00E542C2" w:rsidP="00E542C2">
      <w:pPr>
        <w:numPr>
          <w:ilvl w:val="0"/>
          <w:numId w:val="30"/>
        </w:numPr>
        <w:rPr>
          <w:rFonts w:asciiTheme="minorHAnsi" w:hAnsiTheme="minorHAnsi" w:cstheme="minorHAnsi"/>
        </w:rPr>
      </w:pPr>
      <w:r w:rsidRPr="00E542C2">
        <w:rPr>
          <w:rFonts w:asciiTheme="minorHAnsi" w:hAnsiTheme="minorHAnsi" w:cstheme="minorHAnsi"/>
        </w:rPr>
        <w:t>Variação: aumento de cerca de 10%</w:t>
      </w:r>
    </w:p>
    <w:p w14:paraId="25D369B1" w14:textId="1D5856B0" w:rsidR="00E542C2" w:rsidRPr="00E542C2" w:rsidRDefault="00E542C2" w:rsidP="00E542C2">
      <w:pPr>
        <w:rPr>
          <w:rFonts w:asciiTheme="minorHAnsi" w:hAnsiTheme="minorHAnsi" w:cstheme="minorHAnsi"/>
        </w:rPr>
      </w:pPr>
      <w:r w:rsidRPr="00E542C2">
        <w:rPr>
          <w:rFonts w:asciiTheme="minorHAnsi" w:hAnsiTheme="minorHAnsi" w:cstheme="minorHAnsi"/>
        </w:rPr>
        <w:t xml:space="preserve">O aumento do volume de negócios evidencia um crescimento da atividade do porto, em linha com os resultados observados no </w:t>
      </w:r>
      <w:proofErr w:type="spellStart"/>
      <w:r w:rsidRPr="00E542C2">
        <w:rPr>
          <w:rFonts w:asciiTheme="minorHAnsi" w:hAnsiTheme="minorHAnsi" w:cstheme="minorHAnsi"/>
        </w:rPr>
        <w:t>Income</w:t>
      </w:r>
      <w:proofErr w:type="spellEnd"/>
      <w:r w:rsidRPr="00E542C2">
        <w:rPr>
          <w:rFonts w:asciiTheme="minorHAnsi" w:hAnsiTheme="minorHAnsi" w:cstheme="minorHAnsi"/>
        </w:rPr>
        <w:t xml:space="preserve"> </w:t>
      </w:r>
      <w:proofErr w:type="spellStart"/>
      <w:r w:rsidRPr="00E542C2">
        <w:rPr>
          <w:rFonts w:asciiTheme="minorHAnsi" w:hAnsiTheme="minorHAnsi" w:cstheme="minorHAnsi"/>
        </w:rPr>
        <w:t>Statement</w:t>
      </w:r>
      <w:proofErr w:type="spellEnd"/>
      <w:r w:rsidRPr="00E542C2">
        <w:rPr>
          <w:rFonts w:asciiTheme="minorHAnsi" w:hAnsiTheme="minorHAnsi" w:cstheme="minorHAnsi"/>
        </w:rPr>
        <w:t>.</w:t>
      </w:r>
      <w:sdt>
        <w:sdtPr>
          <w:rPr>
            <w:rFonts w:asciiTheme="minorHAnsi" w:hAnsiTheme="minorHAnsi" w:cstheme="minorHAnsi"/>
          </w:rPr>
          <w:id w:val="-878162641"/>
          <w:citation/>
        </w:sdtPr>
        <w:sdtContent>
          <w:r w:rsidR="003A3BD5">
            <w:rPr>
              <w:rFonts w:asciiTheme="minorHAnsi" w:hAnsiTheme="minorHAnsi" w:cstheme="minorHAnsi"/>
            </w:rPr>
            <w:fldChar w:fldCharType="begin"/>
          </w:r>
          <w:r w:rsidR="003A3BD5">
            <w:rPr>
              <w:rFonts w:asciiTheme="minorHAnsi" w:hAnsiTheme="minorHAnsi" w:cstheme="minorHAnsi"/>
            </w:rPr>
            <w:instrText xml:space="preserve">CITATION Int25 \p 4 \l 2070 </w:instrText>
          </w:r>
          <w:r w:rsidR="003A3BD5">
            <w:rPr>
              <w:rFonts w:asciiTheme="minorHAnsi" w:hAnsiTheme="minorHAnsi" w:cstheme="minorHAnsi"/>
            </w:rPr>
            <w:fldChar w:fldCharType="separate"/>
          </w:r>
          <w:r w:rsidR="003A3BD5">
            <w:rPr>
              <w:rFonts w:asciiTheme="minorHAnsi" w:hAnsiTheme="minorHAnsi" w:cstheme="minorHAnsi"/>
              <w:noProof/>
            </w:rPr>
            <w:t xml:space="preserve"> </w:t>
          </w:r>
          <w:r w:rsidR="003A3BD5" w:rsidRPr="003A3BD5">
            <w:rPr>
              <w:rFonts w:asciiTheme="minorHAnsi" w:hAnsiTheme="minorHAnsi" w:cstheme="minorHAnsi"/>
              <w:noProof/>
            </w:rPr>
            <w:t>(Interim, p. 4)</w:t>
          </w:r>
          <w:r w:rsidR="003A3BD5">
            <w:rPr>
              <w:rFonts w:asciiTheme="minorHAnsi" w:hAnsiTheme="minorHAnsi" w:cstheme="minorHAnsi"/>
            </w:rPr>
            <w:fldChar w:fldCharType="end"/>
          </w:r>
        </w:sdtContent>
      </w:sdt>
    </w:p>
    <w:p w14:paraId="02E6D378" w14:textId="77777777" w:rsidR="00E542C2" w:rsidRDefault="00E542C2" w:rsidP="00E542C2">
      <w:pPr>
        <w:rPr>
          <w:rFonts w:asciiTheme="minorHAnsi" w:hAnsiTheme="minorHAnsi" w:cstheme="minorHAnsi"/>
        </w:rPr>
      </w:pPr>
    </w:p>
    <w:p w14:paraId="0B0CF040" w14:textId="77777777" w:rsidR="00E542C2" w:rsidRPr="00E542C2" w:rsidRDefault="00E542C2" w:rsidP="00E542C2">
      <w:pPr>
        <w:rPr>
          <w:rFonts w:asciiTheme="minorHAnsi" w:hAnsiTheme="minorHAnsi" w:cstheme="minorHAnsi"/>
          <w:b/>
          <w:bCs/>
        </w:rPr>
      </w:pPr>
      <w:r w:rsidRPr="00E542C2">
        <w:rPr>
          <w:rFonts w:asciiTheme="minorHAnsi" w:hAnsiTheme="minorHAnsi" w:cstheme="minorHAnsi"/>
          <w:b/>
          <w:bCs/>
        </w:rPr>
        <w:t>Dívida Bancária</w:t>
      </w:r>
    </w:p>
    <w:p w14:paraId="0A697569" w14:textId="77777777" w:rsidR="00E542C2" w:rsidRPr="00E542C2" w:rsidRDefault="00E542C2" w:rsidP="00E542C2">
      <w:pPr>
        <w:numPr>
          <w:ilvl w:val="0"/>
          <w:numId w:val="31"/>
        </w:numPr>
        <w:rPr>
          <w:rFonts w:asciiTheme="minorHAnsi" w:hAnsiTheme="minorHAnsi" w:cstheme="minorHAnsi"/>
        </w:rPr>
      </w:pPr>
      <w:r w:rsidRPr="00E542C2">
        <w:rPr>
          <w:rFonts w:asciiTheme="minorHAnsi" w:hAnsiTheme="minorHAnsi" w:cstheme="minorHAnsi"/>
        </w:rPr>
        <w:t>Valor: 0</w:t>
      </w:r>
    </w:p>
    <w:p w14:paraId="0AC9EC6E" w14:textId="7EFE0652" w:rsidR="00E542C2" w:rsidRPr="00E542C2" w:rsidRDefault="00E542C2" w:rsidP="00E542C2">
      <w:pPr>
        <w:rPr>
          <w:rFonts w:asciiTheme="minorHAnsi" w:hAnsiTheme="minorHAnsi" w:cstheme="minorHAnsi"/>
        </w:rPr>
      </w:pPr>
      <w:r w:rsidRPr="00E542C2">
        <w:rPr>
          <w:rFonts w:asciiTheme="minorHAnsi" w:hAnsiTheme="minorHAnsi" w:cstheme="minorHAnsi"/>
        </w:rPr>
        <w:t>A inexistência de dívida bancária representa um ponto forte da gestão financeira, refletindo uma estrutura financeira sólida e um baixo nível de risco financeiro.</w:t>
      </w:r>
      <w:sdt>
        <w:sdtPr>
          <w:rPr>
            <w:rFonts w:asciiTheme="minorHAnsi" w:hAnsiTheme="minorHAnsi" w:cstheme="minorHAnsi"/>
          </w:rPr>
          <w:id w:val="-1770614195"/>
          <w:citation/>
        </w:sdtPr>
        <w:sdtContent>
          <w:r w:rsidR="003A3BD5">
            <w:rPr>
              <w:rFonts w:asciiTheme="minorHAnsi" w:hAnsiTheme="minorHAnsi" w:cstheme="minorHAnsi"/>
            </w:rPr>
            <w:fldChar w:fldCharType="begin"/>
          </w:r>
          <w:r w:rsidR="003A3BD5">
            <w:rPr>
              <w:rFonts w:asciiTheme="minorHAnsi" w:hAnsiTheme="minorHAnsi" w:cstheme="minorHAnsi"/>
            </w:rPr>
            <w:instrText xml:space="preserve">CITATION Int25 \p 10 \l 2070 </w:instrText>
          </w:r>
          <w:r w:rsidR="003A3BD5">
            <w:rPr>
              <w:rFonts w:asciiTheme="minorHAnsi" w:hAnsiTheme="minorHAnsi" w:cstheme="minorHAnsi"/>
            </w:rPr>
            <w:fldChar w:fldCharType="separate"/>
          </w:r>
          <w:r w:rsidR="003A3BD5">
            <w:rPr>
              <w:rFonts w:asciiTheme="minorHAnsi" w:hAnsiTheme="minorHAnsi" w:cstheme="minorHAnsi"/>
              <w:noProof/>
            </w:rPr>
            <w:t xml:space="preserve"> </w:t>
          </w:r>
          <w:r w:rsidR="003A3BD5" w:rsidRPr="003A3BD5">
            <w:rPr>
              <w:rFonts w:asciiTheme="minorHAnsi" w:hAnsiTheme="minorHAnsi" w:cstheme="minorHAnsi"/>
              <w:noProof/>
            </w:rPr>
            <w:t>(Interim, p. 10)</w:t>
          </w:r>
          <w:r w:rsidR="003A3BD5">
            <w:rPr>
              <w:rFonts w:asciiTheme="minorHAnsi" w:hAnsiTheme="minorHAnsi" w:cstheme="minorHAnsi"/>
            </w:rPr>
            <w:fldChar w:fldCharType="end"/>
          </w:r>
        </w:sdtContent>
      </w:sdt>
    </w:p>
    <w:p w14:paraId="22AD3125" w14:textId="77777777" w:rsidR="00E542C2" w:rsidRDefault="00E542C2" w:rsidP="00E542C2">
      <w:pPr>
        <w:rPr>
          <w:rFonts w:asciiTheme="minorHAnsi" w:hAnsiTheme="minorHAnsi" w:cstheme="minorHAnsi"/>
        </w:rPr>
      </w:pPr>
    </w:p>
    <w:p w14:paraId="1688C042" w14:textId="77777777" w:rsidR="00E542C2" w:rsidRPr="00E542C2" w:rsidRDefault="00E542C2" w:rsidP="00E542C2">
      <w:pPr>
        <w:rPr>
          <w:rFonts w:asciiTheme="minorHAnsi" w:hAnsiTheme="minorHAnsi" w:cstheme="minorHAnsi"/>
          <w:b/>
          <w:bCs/>
        </w:rPr>
      </w:pPr>
      <w:r w:rsidRPr="00E542C2">
        <w:rPr>
          <w:rFonts w:asciiTheme="minorHAnsi" w:hAnsiTheme="minorHAnsi" w:cstheme="minorHAnsi"/>
          <w:b/>
          <w:bCs/>
        </w:rPr>
        <w:t>Fraquezas da gestão financeira</w:t>
      </w:r>
    </w:p>
    <w:p w14:paraId="1744670A" w14:textId="77777777" w:rsidR="00E542C2" w:rsidRPr="00E542C2" w:rsidRDefault="00E542C2" w:rsidP="00E542C2">
      <w:pPr>
        <w:numPr>
          <w:ilvl w:val="0"/>
          <w:numId w:val="32"/>
        </w:numPr>
        <w:rPr>
          <w:rFonts w:asciiTheme="minorHAnsi" w:hAnsiTheme="minorHAnsi" w:cstheme="minorHAnsi"/>
        </w:rPr>
      </w:pPr>
      <w:r w:rsidRPr="00E542C2">
        <w:rPr>
          <w:rFonts w:asciiTheme="minorHAnsi" w:hAnsiTheme="minorHAnsi" w:cstheme="minorHAnsi"/>
        </w:rPr>
        <w:t>Dependência do crescimento da atividade operacional para manter os resultados positivos</w:t>
      </w:r>
    </w:p>
    <w:p w14:paraId="3631B3EA" w14:textId="77777777" w:rsidR="00E542C2" w:rsidRPr="00E542C2" w:rsidRDefault="00E542C2" w:rsidP="00E542C2">
      <w:pPr>
        <w:numPr>
          <w:ilvl w:val="0"/>
          <w:numId w:val="32"/>
        </w:numPr>
        <w:rPr>
          <w:rFonts w:asciiTheme="minorHAnsi" w:hAnsiTheme="minorHAnsi" w:cstheme="minorHAnsi"/>
        </w:rPr>
      </w:pPr>
      <w:r w:rsidRPr="00E542C2">
        <w:rPr>
          <w:rFonts w:asciiTheme="minorHAnsi" w:hAnsiTheme="minorHAnsi" w:cstheme="minorHAnsi"/>
        </w:rPr>
        <w:t>Sensibilidade dos resultados ao aumento dos custos operacionais</w:t>
      </w:r>
    </w:p>
    <w:p w14:paraId="196D5328" w14:textId="77777777" w:rsidR="00CC63F7" w:rsidRDefault="00CC63F7" w:rsidP="00E542C2">
      <w:pPr>
        <w:rPr>
          <w:rFonts w:asciiTheme="minorHAnsi" w:hAnsiTheme="minorHAnsi" w:cstheme="minorHAnsi"/>
        </w:rPr>
      </w:pPr>
    </w:p>
    <w:p w14:paraId="3887F01F" w14:textId="621F9473" w:rsidR="00E542C2" w:rsidRPr="00E542C2" w:rsidRDefault="00E542C2" w:rsidP="00E542C2">
      <w:pPr>
        <w:rPr>
          <w:rFonts w:asciiTheme="minorHAnsi" w:hAnsiTheme="minorHAnsi" w:cstheme="minorHAnsi"/>
        </w:rPr>
      </w:pPr>
      <w:r w:rsidRPr="00E542C2">
        <w:rPr>
          <w:rFonts w:asciiTheme="minorHAnsi" w:hAnsiTheme="minorHAnsi" w:cstheme="minorHAnsi"/>
        </w:rPr>
        <w:lastRenderedPageBreak/>
        <w:t>A análise de rácios financeiros evidencia que o Porto de Salónica apresenta uma gestão financeira sólida, com crescimento da atividade, melhoria do desempenho operacional e ausência de dívida bancária. De forma geral, os indicadores analisados confirmam uma situação económica e financeira estável, com mais pontos fortes do que fraquezas.</w:t>
      </w:r>
    </w:p>
    <w:p w14:paraId="2D99FF8A" w14:textId="77777777" w:rsidR="005217F1" w:rsidRDefault="005217F1" w:rsidP="00C811F8"/>
    <w:p w14:paraId="2EE73787" w14:textId="34E7226C" w:rsidR="005217F1" w:rsidRDefault="003A3BD5" w:rsidP="00C811F8">
      <w:pPr>
        <w:rPr>
          <w:b/>
          <w:bCs/>
        </w:rPr>
      </w:pPr>
      <w:proofErr w:type="spellStart"/>
      <w:r>
        <w:rPr>
          <w:b/>
          <w:bCs/>
        </w:rPr>
        <w:t>Organization’s</w:t>
      </w:r>
      <w:proofErr w:type="spellEnd"/>
      <w:r>
        <w:rPr>
          <w:b/>
          <w:bCs/>
        </w:rPr>
        <w:t xml:space="preserve"> </w:t>
      </w:r>
      <w:proofErr w:type="spellStart"/>
      <w:r>
        <w:rPr>
          <w:b/>
          <w:bCs/>
        </w:rPr>
        <w:t>supply</w:t>
      </w:r>
      <w:proofErr w:type="spellEnd"/>
      <w:r>
        <w:rPr>
          <w:b/>
          <w:bCs/>
        </w:rPr>
        <w:t xml:space="preserve"> </w:t>
      </w:r>
      <w:proofErr w:type="spellStart"/>
      <w:r>
        <w:rPr>
          <w:b/>
          <w:bCs/>
        </w:rPr>
        <w:t>chain</w:t>
      </w:r>
      <w:proofErr w:type="spellEnd"/>
    </w:p>
    <w:p w14:paraId="4C1BC8E4" w14:textId="14293CAA" w:rsidR="003A3BD5" w:rsidRDefault="0009022D" w:rsidP="00C811F8">
      <w:r w:rsidRPr="0009022D">
        <w:t xml:space="preserve">A cadeia de abastecimento de uma organização portuária permite compreender como os bens e a informação fluem desde os fornecedores até aos clientes finais. No caso do Porto de Salónica, a </w:t>
      </w:r>
      <w:proofErr w:type="spellStart"/>
      <w:r w:rsidRPr="0009022D">
        <w:t>supply</w:t>
      </w:r>
      <w:proofErr w:type="spellEnd"/>
      <w:r w:rsidRPr="0009022D">
        <w:t xml:space="preserve"> </w:t>
      </w:r>
      <w:proofErr w:type="spellStart"/>
      <w:r w:rsidRPr="0009022D">
        <w:t>chain</w:t>
      </w:r>
      <w:proofErr w:type="spellEnd"/>
      <w:r w:rsidRPr="0009022D">
        <w:t xml:space="preserve"> está associada às operações de contentores e ao seu papel como ponto de ligação entre diferentes modos de transporte, integrando vários intervenientes ao longo do processo logístico.</w:t>
      </w:r>
    </w:p>
    <w:p w14:paraId="3F7D4782" w14:textId="77777777" w:rsidR="0009022D" w:rsidRDefault="0009022D" w:rsidP="00C811F8"/>
    <w:p w14:paraId="0A324D73" w14:textId="77777777" w:rsidR="0009022D" w:rsidRPr="0009022D" w:rsidRDefault="0009022D" w:rsidP="0009022D">
      <w:pPr>
        <w:rPr>
          <w:b/>
          <w:bCs/>
        </w:rPr>
      </w:pPr>
      <w:r w:rsidRPr="0009022D">
        <w:rPr>
          <w:b/>
          <w:bCs/>
        </w:rPr>
        <w:t xml:space="preserve">Elementos principais da </w:t>
      </w:r>
      <w:proofErr w:type="spellStart"/>
      <w:r w:rsidRPr="0009022D">
        <w:rPr>
          <w:b/>
          <w:bCs/>
        </w:rPr>
        <w:t>supply</w:t>
      </w:r>
      <w:proofErr w:type="spellEnd"/>
      <w:r w:rsidRPr="0009022D">
        <w:rPr>
          <w:b/>
          <w:bCs/>
        </w:rPr>
        <w:t xml:space="preserve"> </w:t>
      </w:r>
      <w:proofErr w:type="spellStart"/>
      <w:r w:rsidRPr="0009022D">
        <w:rPr>
          <w:b/>
          <w:bCs/>
        </w:rPr>
        <w:t>chain</w:t>
      </w:r>
      <w:proofErr w:type="spellEnd"/>
    </w:p>
    <w:p w14:paraId="46D1DCCA" w14:textId="77777777" w:rsidR="0009022D" w:rsidRPr="0009022D" w:rsidRDefault="0009022D" w:rsidP="0009022D">
      <w:pPr>
        <w:rPr>
          <w:b/>
          <w:bCs/>
        </w:rPr>
      </w:pPr>
      <w:r w:rsidRPr="0009022D">
        <w:rPr>
          <w:b/>
          <w:bCs/>
        </w:rPr>
        <w:t>Fornecedores</w:t>
      </w:r>
    </w:p>
    <w:p w14:paraId="7C100B12" w14:textId="576CFA15" w:rsidR="0009022D" w:rsidRPr="0009022D" w:rsidRDefault="0009022D" w:rsidP="0009022D">
      <w:pPr>
        <w:numPr>
          <w:ilvl w:val="0"/>
          <w:numId w:val="33"/>
        </w:numPr>
      </w:pPr>
      <w:r w:rsidRPr="0009022D">
        <w:t>Companhias de navegação (navios porta-contentores)</w:t>
      </w:r>
      <w:sdt>
        <w:sdtPr>
          <w:id w:val="-239029557"/>
          <w:citation/>
        </w:sdtPr>
        <w:sdtContent>
          <w:r w:rsidR="003B704A">
            <w:fldChar w:fldCharType="begin"/>
          </w:r>
          <w:r w:rsidR="003B704A">
            <w:instrText xml:space="preserve"> CITATION Con25 \l 2070 </w:instrText>
          </w:r>
          <w:r w:rsidR="003B704A">
            <w:fldChar w:fldCharType="separate"/>
          </w:r>
          <w:r w:rsidR="003B704A">
            <w:rPr>
              <w:noProof/>
            </w:rPr>
            <w:t xml:space="preserve"> (Container, s.d.)</w:t>
          </w:r>
          <w:r w:rsidR="003B704A">
            <w:fldChar w:fldCharType="end"/>
          </w:r>
        </w:sdtContent>
      </w:sdt>
    </w:p>
    <w:p w14:paraId="11C9A2A3" w14:textId="77777777" w:rsidR="0009022D" w:rsidRDefault="0009022D" w:rsidP="00C811F8"/>
    <w:p w14:paraId="42275B10" w14:textId="77777777" w:rsidR="0009022D" w:rsidRPr="0009022D" w:rsidRDefault="0009022D" w:rsidP="0009022D">
      <w:pPr>
        <w:rPr>
          <w:b/>
          <w:bCs/>
        </w:rPr>
      </w:pPr>
      <w:r w:rsidRPr="0009022D">
        <w:rPr>
          <w:b/>
          <w:bCs/>
        </w:rPr>
        <w:t>Processos logísticos no porto</w:t>
      </w:r>
    </w:p>
    <w:p w14:paraId="7ADD3EC3" w14:textId="77777777" w:rsidR="0009022D" w:rsidRPr="0009022D" w:rsidRDefault="0009022D" w:rsidP="0009022D">
      <w:pPr>
        <w:numPr>
          <w:ilvl w:val="0"/>
          <w:numId w:val="34"/>
        </w:numPr>
      </w:pPr>
      <w:r w:rsidRPr="0009022D">
        <w:t>Chegada do navio ao porto</w:t>
      </w:r>
    </w:p>
    <w:p w14:paraId="14BDC9C3" w14:textId="77777777" w:rsidR="0009022D" w:rsidRPr="0009022D" w:rsidRDefault="0009022D" w:rsidP="0009022D">
      <w:pPr>
        <w:numPr>
          <w:ilvl w:val="0"/>
          <w:numId w:val="34"/>
        </w:numPr>
      </w:pPr>
      <w:r w:rsidRPr="0009022D">
        <w:t>Carga e descarga de contentores</w:t>
      </w:r>
    </w:p>
    <w:p w14:paraId="4FF1E853" w14:textId="77777777" w:rsidR="0009022D" w:rsidRPr="0009022D" w:rsidRDefault="0009022D" w:rsidP="0009022D">
      <w:pPr>
        <w:numPr>
          <w:ilvl w:val="0"/>
          <w:numId w:val="34"/>
        </w:numPr>
      </w:pPr>
      <w:r w:rsidRPr="0009022D">
        <w:t>Armazenamento temporário no terminal</w:t>
      </w:r>
    </w:p>
    <w:p w14:paraId="7A9E747E" w14:textId="77777777" w:rsidR="003B704A" w:rsidRDefault="0009022D" w:rsidP="00C811F8">
      <w:pPr>
        <w:numPr>
          <w:ilvl w:val="0"/>
          <w:numId w:val="34"/>
        </w:numPr>
      </w:pPr>
      <w:r w:rsidRPr="0009022D">
        <w:t>Movimentação interna de contentores</w:t>
      </w:r>
    </w:p>
    <w:p w14:paraId="337CB7A7" w14:textId="6B42BECB" w:rsidR="0009022D" w:rsidRDefault="003B704A" w:rsidP="00C811F8">
      <w:pPr>
        <w:numPr>
          <w:ilvl w:val="0"/>
          <w:numId w:val="34"/>
        </w:numPr>
      </w:pPr>
      <w:r w:rsidRPr="003B704A">
        <w:t>Ligação ao transporte ferroviário e rodoviário</w:t>
      </w:r>
    </w:p>
    <w:p w14:paraId="7F065BE4" w14:textId="41F36803" w:rsidR="003B704A" w:rsidRDefault="00000000" w:rsidP="003B704A">
      <w:sdt>
        <w:sdtPr>
          <w:id w:val="382452177"/>
          <w:citation/>
        </w:sdtPr>
        <w:sdtContent>
          <w:r w:rsidR="003B704A">
            <w:fldChar w:fldCharType="begin"/>
          </w:r>
          <w:r w:rsidR="003B704A">
            <w:instrText xml:space="preserve"> CITATION Con25 \l 2070 </w:instrText>
          </w:r>
          <w:r w:rsidR="003B704A">
            <w:fldChar w:fldCharType="separate"/>
          </w:r>
          <w:r w:rsidR="003B704A">
            <w:rPr>
              <w:noProof/>
            </w:rPr>
            <w:t>(Container, s.d.)</w:t>
          </w:r>
          <w:r w:rsidR="003B704A">
            <w:fldChar w:fldCharType="end"/>
          </w:r>
        </w:sdtContent>
      </w:sdt>
      <w:sdt>
        <w:sdtPr>
          <w:id w:val="414600039"/>
          <w:citation/>
        </w:sdtPr>
        <w:sdtContent>
          <w:r w:rsidR="003B704A">
            <w:fldChar w:fldCharType="begin"/>
          </w:r>
          <w:r w:rsidR="003B704A">
            <w:instrText xml:space="preserve"> CITATION Tra25 \l 2070 </w:instrText>
          </w:r>
          <w:r w:rsidR="003B704A">
            <w:fldChar w:fldCharType="separate"/>
          </w:r>
          <w:r w:rsidR="003B704A">
            <w:rPr>
              <w:noProof/>
            </w:rPr>
            <w:t xml:space="preserve"> (Transport, s.d.)</w:t>
          </w:r>
          <w:r w:rsidR="003B704A">
            <w:fldChar w:fldCharType="end"/>
          </w:r>
        </w:sdtContent>
      </w:sdt>
    </w:p>
    <w:p w14:paraId="7CB31A4F" w14:textId="77777777" w:rsidR="003B704A" w:rsidRDefault="003B704A" w:rsidP="003B704A"/>
    <w:p w14:paraId="237EFA35" w14:textId="77777777" w:rsidR="0009022D" w:rsidRPr="0009022D" w:rsidRDefault="0009022D" w:rsidP="0009022D">
      <w:pPr>
        <w:rPr>
          <w:b/>
          <w:bCs/>
        </w:rPr>
      </w:pPr>
      <w:r w:rsidRPr="0009022D">
        <w:rPr>
          <w:b/>
          <w:bCs/>
        </w:rPr>
        <w:t>Clientes</w:t>
      </w:r>
    </w:p>
    <w:p w14:paraId="59518D48" w14:textId="77777777" w:rsidR="0009022D" w:rsidRPr="0009022D" w:rsidRDefault="0009022D" w:rsidP="0009022D">
      <w:pPr>
        <w:numPr>
          <w:ilvl w:val="0"/>
          <w:numId w:val="35"/>
        </w:numPr>
      </w:pPr>
      <w:r w:rsidRPr="0009022D">
        <w:t>Operadores logísticos e transitários</w:t>
      </w:r>
    </w:p>
    <w:p w14:paraId="28A5EEAE" w14:textId="77777777" w:rsidR="0009022D" w:rsidRPr="0009022D" w:rsidRDefault="0009022D" w:rsidP="0009022D">
      <w:pPr>
        <w:numPr>
          <w:ilvl w:val="0"/>
          <w:numId w:val="35"/>
        </w:numPr>
      </w:pPr>
      <w:r w:rsidRPr="0009022D">
        <w:t>Empresas importadoras e exportadoras</w:t>
      </w:r>
    </w:p>
    <w:p w14:paraId="36FE14D3" w14:textId="622C67A1" w:rsidR="0009022D" w:rsidRDefault="00000000" w:rsidP="00C811F8">
      <w:sdt>
        <w:sdtPr>
          <w:id w:val="1003319674"/>
          <w:citation/>
        </w:sdtPr>
        <w:sdtContent>
          <w:r w:rsidR="003B704A">
            <w:fldChar w:fldCharType="begin"/>
          </w:r>
          <w:r w:rsidR="003B704A">
            <w:instrText xml:space="preserve"> CITATION Hom25 \l 2070 </w:instrText>
          </w:r>
          <w:r w:rsidR="003B704A">
            <w:fldChar w:fldCharType="separate"/>
          </w:r>
          <w:r w:rsidR="003B704A">
            <w:rPr>
              <w:noProof/>
            </w:rPr>
            <w:t>(Home, s.d.)</w:t>
          </w:r>
          <w:r w:rsidR="003B704A">
            <w:fldChar w:fldCharType="end"/>
          </w:r>
        </w:sdtContent>
      </w:sdt>
    </w:p>
    <w:p w14:paraId="2F661970" w14:textId="77777777" w:rsidR="0009022D" w:rsidRDefault="0009022D" w:rsidP="0009022D"/>
    <w:p w14:paraId="60C473AB" w14:textId="41767C44" w:rsidR="00400C04" w:rsidRDefault="00400C04" w:rsidP="0009022D">
      <w:r>
        <w:t xml:space="preserve">Exemplo de como </w:t>
      </w:r>
      <w:proofErr w:type="spellStart"/>
      <w:r>
        <w:t>supply</w:t>
      </w:r>
      <w:proofErr w:type="spellEnd"/>
      <w:r>
        <w:t xml:space="preserve"> </w:t>
      </w:r>
      <w:proofErr w:type="spellStart"/>
      <w:r>
        <w:t>chain</w:t>
      </w:r>
      <w:proofErr w:type="spellEnd"/>
      <w:r>
        <w:t xml:space="preserve"> do porto de Salónica poderá ser:</w:t>
      </w:r>
    </w:p>
    <w:p w14:paraId="595E1D83" w14:textId="471C1487" w:rsidR="0009022D" w:rsidRDefault="0009022D" w:rsidP="0009022D">
      <w:r>
        <w:t>Fornecedores (Companhias de navegação / Equipamentos / Serviços)</w:t>
      </w:r>
    </w:p>
    <w:p w14:paraId="186AE6C2" w14:textId="77777777" w:rsidR="0009022D" w:rsidRDefault="0009022D" w:rsidP="0009022D"/>
    <w:p w14:paraId="5A3170D3" w14:textId="58236556" w:rsidR="0009022D" w:rsidRDefault="0009022D" w:rsidP="0009022D">
      <w:r>
        <w:lastRenderedPageBreak/>
        <w:t>Porto de Salónica (Operações de contentores e processos logísticos)</w:t>
      </w:r>
    </w:p>
    <w:p w14:paraId="17732008" w14:textId="77777777" w:rsidR="0009022D" w:rsidRDefault="0009022D" w:rsidP="0009022D"/>
    <w:p w14:paraId="486422DC" w14:textId="670B42F6" w:rsidR="0009022D" w:rsidRDefault="0009022D" w:rsidP="0009022D">
      <w:r>
        <w:t>Clientes (Operadores logísticos / Importadores / Exportadores)</w:t>
      </w:r>
    </w:p>
    <w:p w14:paraId="67B07EFA" w14:textId="77777777" w:rsidR="0009022D" w:rsidRDefault="0009022D" w:rsidP="0009022D"/>
    <w:p w14:paraId="319D6CC0" w14:textId="11F922AA" w:rsidR="0009022D" w:rsidRDefault="0009022D" w:rsidP="0009022D">
      <w:r w:rsidRPr="0009022D">
        <w:t>Mercados finais</w:t>
      </w:r>
    </w:p>
    <w:p w14:paraId="677A09CD" w14:textId="77777777" w:rsidR="0009022D" w:rsidRDefault="0009022D" w:rsidP="0009022D"/>
    <w:p w14:paraId="2CE10A31" w14:textId="02C89B0E" w:rsidR="0009022D" w:rsidRDefault="00D16FD3" w:rsidP="0009022D">
      <w:r w:rsidRPr="00D16FD3">
        <w:t>A cadeia de abastecimento associada às operações de contentores do Porto de Salónica apresenta uma extensão internacional, uma vez que integra o transporte marítimo com ligações ferroviárias e rodoviárias que servem os Balcãs e o Sudeste europeu. Esta cadeia envolve diferentes intervenientes ao longo do processo logístico, refletindo o papel do porto como ponto de ligação entre modos de transporte e mercados regionais.</w:t>
      </w:r>
    </w:p>
    <w:p w14:paraId="381B26B8" w14:textId="77777777" w:rsidR="00D16FD3" w:rsidRDefault="00D16FD3" w:rsidP="0009022D"/>
    <w:p w14:paraId="54CD6BA5" w14:textId="77777777" w:rsidR="0009022D" w:rsidRPr="0009022D" w:rsidRDefault="0009022D" w:rsidP="0009022D">
      <w:r w:rsidRPr="0009022D">
        <w:t xml:space="preserve">A </w:t>
      </w:r>
      <w:proofErr w:type="spellStart"/>
      <w:r w:rsidRPr="0009022D">
        <w:t>supply</w:t>
      </w:r>
      <w:proofErr w:type="spellEnd"/>
      <w:r w:rsidRPr="0009022D">
        <w:t xml:space="preserve"> </w:t>
      </w:r>
      <w:proofErr w:type="spellStart"/>
      <w:r w:rsidRPr="0009022D">
        <w:t>chain</w:t>
      </w:r>
      <w:proofErr w:type="spellEnd"/>
      <w:r w:rsidRPr="0009022D">
        <w:t xml:space="preserve"> do Porto de Salónica é caracterizada por uma estrutura integrada e intermodal, na qual o porto assume um papel central na ligação entre fornecedores, processos logísticos e clientes. A sua complexidade e extensão refletem a importância do porto enquanto nó logístico na cadeia de transporte internacional de mercadorias.</w:t>
      </w:r>
    </w:p>
    <w:p w14:paraId="06C11E05" w14:textId="77777777" w:rsidR="0009022D" w:rsidRPr="003A3BD5" w:rsidRDefault="0009022D" w:rsidP="00C811F8"/>
    <w:p w14:paraId="6FE59C0C" w14:textId="773F5A64" w:rsidR="005217F1" w:rsidRPr="00400C04" w:rsidRDefault="00400C04" w:rsidP="00C811F8">
      <w:pPr>
        <w:rPr>
          <w:b/>
          <w:bCs/>
        </w:rPr>
      </w:pPr>
      <w:r w:rsidRPr="00400C04">
        <w:rPr>
          <w:b/>
          <w:bCs/>
        </w:rPr>
        <w:t>Análise do sistema de produção do porto de Salónica</w:t>
      </w:r>
    </w:p>
    <w:p w14:paraId="288FE165" w14:textId="05DCDA0E" w:rsidR="00400C04" w:rsidRDefault="00400C04" w:rsidP="00C811F8">
      <w:r w:rsidRPr="00400C04">
        <w:t>O sistema de produção de uma organização permite compreender como os seus bens ou serviços são organizados e disponibilizados ao mercado. No caso de organizações prestadoras de serviços, como um porto, a análise incide sobre a forma como o serviço é produzido, o nível de envolvimento do cliente e a abordagem produtiva adotada. Esta caracterização ajuda a perceber se o sistema produtivo está alinhado com as necessidades do mercado.</w:t>
      </w:r>
    </w:p>
    <w:p w14:paraId="61D4255F" w14:textId="77777777" w:rsidR="005217F1" w:rsidRDefault="005217F1" w:rsidP="00C811F8"/>
    <w:p w14:paraId="5DE56EE5" w14:textId="77777777" w:rsidR="00400C04" w:rsidRPr="00400C04" w:rsidRDefault="00400C04" w:rsidP="00400C04">
      <w:pPr>
        <w:rPr>
          <w:b/>
          <w:bCs/>
        </w:rPr>
      </w:pPr>
      <w:r w:rsidRPr="00400C04">
        <w:rPr>
          <w:b/>
          <w:bCs/>
        </w:rPr>
        <w:t>Caracterização do sistema de produção (serviço)</w:t>
      </w:r>
    </w:p>
    <w:p w14:paraId="45DC40CD" w14:textId="77777777" w:rsidR="00400C04" w:rsidRPr="00400C04" w:rsidRDefault="00400C04" w:rsidP="00400C04">
      <w:pPr>
        <w:rPr>
          <w:b/>
          <w:bCs/>
        </w:rPr>
      </w:pPr>
      <w:r w:rsidRPr="00400C04">
        <w:rPr>
          <w:b/>
          <w:bCs/>
        </w:rPr>
        <w:t>Tipo de oferta</w:t>
      </w:r>
    </w:p>
    <w:p w14:paraId="2DAECABF" w14:textId="77777777" w:rsidR="00400C04" w:rsidRPr="00400C04" w:rsidRDefault="00400C04" w:rsidP="00400C04">
      <w:pPr>
        <w:numPr>
          <w:ilvl w:val="0"/>
          <w:numId w:val="37"/>
        </w:numPr>
      </w:pPr>
      <w:r w:rsidRPr="00400C04">
        <w:t>Serviço analisado: operações de contentores</w:t>
      </w:r>
    </w:p>
    <w:p w14:paraId="25A4C5CC" w14:textId="77777777" w:rsidR="00400C04" w:rsidRPr="00400C04" w:rsidRDefault="00400C04" w:rsidP="00400C04">
      <w:pPr>
        <w:numPr>
          <w:ilvl w:val="0"/>
          <w:numId w:val="37"/>
        </w:numPr>
      </w:pPr>
      <w:r w:rsidRPr="00400C04">
        <w:t>Natureza do produto:</w:t>
      </w:r>
    </w:p>
    <w:p w14:paraId="3D44F6BB" w14:textId="77777777" w:rsidR="00400C04" w:rsidRPr="00400C04" w:rsidRDefault="00400C04" w:rsidP="00400C04">
      <w:pPr>
        <w:numPr>
          <w:ilvl w:val="1"/>
          <w:numId w:val="37"/>
        </w:numPr>
      </w:pPr>
      <w:r w:rsidRPr="00400C04">
        <w:t>Serviço</w:t>
      </w:r>
    </w:p>
    <w:p w14:paraId="19BA32B0" w14:textId="77777777" w:rsidR="00400C04" w:rsidRPr="00400C04" w:rsidRDefault="00400C04" w:rsidP="00400C04">
      <w:pPr>
        <w:numPr>
          <w:ilvl w:val="1"/>
          <w:numId w:val="37"/>
        </w:numPr>
      </w:pPr>
      <w:r w:rsidRPr="00400C04">
        <w:t>Intangível</w:t>
      </w:r>
    </w:p>
    <w:p w14:paraId="173739BF" w14:textId="77777777" w:rsidR="00400C04" w:rsidRPr="00400C04" w:rsidRDefault="00400C04" w:rsidP="00400C04">
      <w:pPr>
        <w:numPr>
          <w:ilvl w:val="1"/>
          <w:numId w:val="37"/>
        </w:numPr>
      </w:pPr>
      <w:r w:rsidRPr="00400C04">
        <w:t>Produzido e consumido em simultâneo</w:t>
      </w:r>
    </w:p>
    <w:p w14:paraId="044D0589" w14:textId="77777777" w:rsidR="00400C04" w:rsidRPr="00400C04" w:rsidRDefault="00400C04" w:rsidP="00400C04">
      <w:pPr>
        <w:rPr>
          <w:b/>
          <w:bCs/>
        </w:rPr>
      </w:pPr>
      <w:r w:rsidRPr="00400C04">
        <w:rPr>
          <w:b/>
          <w:bCs/>
        </w:rPr>
        <w:lastRenderedPageBreak/>
        <w:t>Organização da produção em relação ao mercado</w:t>
      </w:r>
    </w:p>
    <w:p w14:paraId="19DA1457" w14:textId="77777777" w:rsidR="00400C04" w:rsidRPr="00400C04" w:rsidRDefault="00400C04" w:rsidP="00400C04">
      <w:pPr>
        <w:numPr>
          <w:ilvl w:val="0"/>
          <w:numId w:val="38"/>
        </w:numPr>
      </w:pPr>
      <w:r w:rsidRPr="00400C04">
        <w:t>Produção:</w:t>
      </w:r>
    </w:p>
    <w:p w14:paraId="5E4B1097" w14:textId="77777777" w:rsidR="00400C04" w:rsidRPr="00400C04" w:rsidRDefault="00400C04" w:rsidP="00400C04">
      <w:pPr>
        <w:numPr>
          <w:ilvl w:val="1"/>
          <w:numId w:val="38"/>
        </w:numPr>
      </w:pPr>
      <w:r w:rsidRPr="00400C04">
        <w:t>Sob pedido (</w:t>
      </w:r>
      <w:proofErr w:type="spellStart"/>
      <w:r w:rsidRPr="00400C04">
        <w:t>made</w:t>
      </w:r>
      <w:proofErr w:type="spellEnd"/>
      <w:r w:rsidRPr="00400C04">
        <w:t>-to-</w:t>
      </w:r>
      <w:proofErr w:type="spellStart"/>
      <w:r w:rsidRPr="00400C04">
        <w:t>order</w:t>
      </w:r>
      <w:proofErr w:type="spellEnd"/>
      <w:r w:rsidRPr="00400C04">
        <w:t>)</w:t>
      </w:r>
    </w:p>
    <w:p w14:paraId="00C85989" w14:textId="77777777" w:rsidR="00400C04" w:rsidRPr="00400C04" w:rsidRDefault="00400C04" w:rsidP="00400C04">
      <w:pPr>
        <w:numPr>
          <w:ilvl w:val="0"/>
          <w:numId w:val="38"/>
        </w:numPr>
      </w:pPr>
      <w:r w:rsidRPr="00400C04">
        <w:t>O serviço só é prestado:</w:t>
      </w:r>
    </w:p>
    <w:p w14:paraId="211F86BB" w14:textId="77777777" w:rsidR="00400C04" w:rsidRPr="00400C04" w:rsidRDefault="00400C04" w:rsidP="00400C04">
      <w:pPr>
        <w:numPr>
          <w:ilvl w:val="1"/>
          <w:numId w:val="38"/>
        </w:numPr>
      </w:pPr>
      <w:r w:rsidRPr="00400C04">
        <w:t>Quando existe chegada de navios</w:t>
      </w:r>
    </w:p>
    <w:p w14:paraId="518082FC" w14:textId="77777777" w:rsidR="00400C04" w:rsidRPr="00400C04" w:rsidRDefault="00400C04" w:rsidP="00400C04">
      <w:pPr>
        <w:numPr>
          <w:ilvl w:val="1"/>
          <w:numId w:val="38"/>
        </w:numPr>
      </w:pPr>
      <w:r w:rsidRPr="00400C04">
        <w:t>Mediante necessidades dos clientes (companhias de navegação e operadores logísticos)</w:t>
      </w:r>
    </w:p>
    <w:p w14:paraId="07D742AB" w14:textId="77777777" w:rsidR="005217F1" w:rsidRDefault="005217F1" w:rsidP="00C811F8"/>
    <w:p w14:paraId="3AEC1AFE" w14:textId="77777777" w:rsidR="00400C04" w:rsidRPr="00400C04" w:rsidRDefault="00400C04" w:rsidP="00400C04">
      <w:pPr>
        <w:rPr>
          <w:b/>
          <w:bCs/>
        </w:rPr>
      </w:pPr>
      <w:r w:rsidRPr="00400C04">
        <w:rPr>
          <w:b/>
          <w:bCs/>
        </w:rPr>
        <w:t>Nível de envolvimento do cliente</w:t>
      </w:r>
    </w:p>
    <w:p w14:paraId="0ED44304" w14:textId="77777777" w:rsidR="00400C04" w:rsidRPr="00400C04" w:rsidRDefault="00400C04" w:rsidP="00400C04">
      <w:pPr>
        <w:numPr>
          <w:ilvl w:val="0"/>
          <w:numId w:val="39"/>
        </w:numPr>
      </w:pPr>
      <w:r w:rsidRPr="00400C04">
        <w:t>Envolvimento:</w:t>
      </w:r>
    </w:p>
    <w:p w14:paraId="001BA189" w14:textId="77777777" w:rsidR="00400C04" w:rsidRPr="00400C04" w:rsidRDefault="00400C04" w:rsidP="00400C04">
      <w:pPr>
        <w:numPr>
          <w:ilvl w:val="1"/>
          <w:numId w:val="39"/>
        </w:numPr>
      </w:pPr>
      <w:r w:rsidRPr="00400C04">
        <w:t>Permeável</w:t>
      </w:r>
    </w:p>
    <w:p w14:paraId="3F10B746" w14:textId="77777777" w:rsidR="00400C04" w:rsidRPr="00400C04" w:rsidRDefault="00400C04" w:rsidP="00400C04">
      <w:pPr>
        <w:numPr>
          <w:ilvl w:val="0"/>
          <w:numId w:val="39"/>
        </w:numPr>
      </w:pPr>
      <w:r w:rsidRPr="00400C04">
        <w:t>Os clientes:</w:t>
      </w:r>
    </w:p>
    <w:p w14:paraId="7F53BC3D" w14:textId="77777777" w:rsidR="00400C04" w:rsidRPr="00400C04" w:rsidRDefault="00400C04" w:rsidP="00400C04">
      <w:pPr>
        <w:numPr>
          <w:ilvl w:val="1"/>
          <w:numId w:val="39"/>
        </w:numPr>
      </w:pPr>
      <w:r w:rsidRPr="00400C04">
        <w:t>Definem horários de chegada</w:t>
      </w:r>
    </w:p>
    <w:p w14:paraId="4A696725" w14:textId="77777777" w:rsidR="00400C04" w:rsidRPr="00400C04" w:rsidRDefault="00400C04" w:rsidP="00400C04">
      <w:pPr>
        <w:numPr>
          <w:ilvl w:val="1"/>
          <w:numId w:val="39"/>
        </w:numPr>
      </w:pPr>
      <w:r w:rsidRPr="00400C04">
        <w:t>Influenciam o planeamento das operações</w:t>
      </w:r>
    </w:p>
    <w:p w14:paraId="48A6E15D" w14:textId="77777777" w:rsidR="00400C04" w:rsidRPr="00400C04" w:rsidRDefault="00400C04" w:rsidP="00400C04">
      <w:pPr>
        <w:numPr>
          <w:ilvl w:val="1"/>
          <w:numId w:val="39"/>
        </w:numPr>
      </w:pPr>
      <w:r w:rsidRPr="00400C04">
        <w:t>Interagem diretamente com o porto durante a prestação do serviço</w:t>
      </w:r>
    </w:p>
    <w:p w14:paraId="7786B620" w14:textId="77777777" w:rsidR="005217F1" w:rsidRDefault="005217F1" w:rsidP="00C811F8"/>
    <w:p w14:paraId="79AE7C54" w14:textId="77777777" w:rsidR="00400C04" w:rsidRPr="00400C04" w:rsidRDefault="00400C04" w:rsidP="00400C04">
      <w:pPr>
        <w:rPr>
          <w:b/>
          <w:bCs/>
        </w:rPr>
      </w:pPr>
      <w:r w:rsidRPr="00400C04">
        <w:rPr>
          <w:b/>
          <w:bCs/>
        </w:rPr>
        <w:t>Abordagem produtiva</w:t>
      </w:r>
    </w:p>
    <w:p w14:paraId="35E4A5DE" w14:textId="77777777" w:rsidR="00400C04" w:rsidRPr="00400C04" w:rsidRDefault="00400C04" w:rsidP="00400C04">
      <w:pPr>
        <w:numPr>
          <w:ilvl w:val="0"/>
          <w:numId w:val="40"/>
        </w:numPr>
      </w:pPr>
      <w:r w:rsidRPr="00400C04">
        <w:t>Tipo de abordagem:</w:t>
      </w:r>
    </w:p>
    <w:p w14:paraId="1FBC1017" w14:textId="77777777" w:rsidR="00400C04" w:rsidRPr="00400C04" w:rsidRDefault="00400C04" w:rsidP="00400C04">
      <w:pPr>
        <w:numPr>
          <w:ilvl w:val="1"/>
          <w:numId w:val="40"/>
        </w:numPr>
      </w:pPr>
      <w:r w:rsidRPr="00400C04">
        <w:t>Linha de produção de serviços</w:t>
      </w:r>
    </w:p>
    <w:p w14:paraId="0CC1FF0D" w14:textId="77777777" w:rsidR="00400C04" w:rsidRPr="00400C04" w:rsidRDefault="00400C04" w:rsidP="00400C04">
      <w:pPr>
        <w:numPr>
          <w:ilvl w:val="0"/>
          <w:numId w:val="40"/>
        </w:numPr>
      </w:pPr>
      <w:r w:rsidRPr="00400C04">
        <w:t>As operações seguem:</w:t>
      </w:r>
    </w:p>
    <w:p w14:paraId="09624E26" w14:textId="77777777" w:rsidR="00400C04" w:rsidRPr="00400C04" w:rsidRDefault="00400C04" w:rsidP="00400C04">
      <w:pPr>
        <w:numPr>
          <w:ilvl w:val="1"/>
          <w:numId w:val="40"/>
        </w:numPr>
      </w:pPr>
      <w:r w:rsidRPr="00400C04">
        <w:t>Sequência padronizada</w:t>
      </w:r>
    </w:p>
    <w:p w14:paraId="1B5CB2AB" w14:textId="77777777" w:rsidR="00400C04" w:rsidRPr="00400C04" w:rsidRDefault="00400C04" w:rsidP="00400C04">
      <w:pPr>
        <w:numPr>
          <w:ilvl w:val="1"/>
          <w:numId w:val="40"/>
        </w:numPr>
      </w:pPr>
      <w:r w:rsidRPr="00400C04">
        <w:t>Processos repetitivos (descarga, movimentação, armazenamento, expedição)</w:t>
      </w:r>
    </w:p>
    <w:p w14:paraId="2AC5E8E7" w14:textId="77777777" w:rsidR="005217F1" w:rsidRDefault="005217F1" w:rsidP="00C811F8"/>
    <w:p w14:paraId="6CB6C055" w14:textId="77777777" w:rsidR="00400C04" w:rsidRPr="00400C04" w:rsidRDefault="00400C04" w:rsidP="00400C04">
      <w:pPr>
        <w:rPr>
          <w:b/>
          <w:bCs/>
        </w:rPr>
      </w:pPr>
      <w:r w:rsidRPr="00400C04">
        <w:rPr>
          <w:b/>
          <w:bCs/>
        </w:rPr>
        <w:t>Alinhamento com o mercado</w:t>
      </w:r>
    </w:p>
    <w:p w14:paraId="39FD63C2" w14:textId="77777777" w:rsidR="00400C04" w:rsidRPr="00400C04" w:rsidRDefault="00400C04" w:rsidP="00400C04">
      <w:pPr>
        <w:numPr>
          <w:ilvl w:val="0"/>
          <w:numId w:val="41"/>
        </w:numPr>
      </w:pPr>
      <w:r w:rsidRPr="00400C04">
        <w:t>O sistema produtivo está alinhado com:</w:t>
      </w:r>
    </w:p>
    <w:p w14:paraId="48E8CC16" w14:textId="77777777" w:rsidR="00400C04" w:rsidRPr="00400C04" w:rsidRDefault="00400C04" w:rsidP="00400C04">
      <w:pPr>
        <w:numPr>
          <w:ilvl w:val="1"/>
          <w:numId w:val="41"/>
        </w:numPr>
      </w:pPr>
      <w:r w:rsidRPr="00400C04">
        <w:t>Um mercado B2B</w:t>
      </w:r>
    </w:p>
    <w:p w14:paraId="25EA5431" w14:textId="77777777" w:rsidR="00400C04" w:rsidRPr="00400C04" w:rsidRDefault="00400C04" w:rsidP="00400C04">
      <w:pPr>
        <w:numPr>
          <w:ilvl w:val="1"/>
          <w:numId w:val="41"/>
        </w:numPr>
      </w:pPr>
      <w:r w:rsidRPr="00400C04">
        <w:t>Elevado volume de operações</w:t>
      </w:r>
    </w:p>
    <w:p w14:paraId="29AC9A5E" w14:textId="77777777" w:rsidR="00400C04" w:rsidRPr="00400C04" w:rsidRDefault="00400C04" w:rsidP="00400C04">
      <w:pPr>
        <w:numPr>
          <w:ilvl w:val="1"/>
          <w:numId w:val="41"/>
        </w:numPr>
      </w:pPr>
      <w:r w:rsidRPr="00400C04">
        <w:t>Necessidade de eficiência e fiabilidade</w:t>
      </w:r>
    </w:p>
    <w:p w14:paraId="5DAAD553" w14:textId="77777777" w:rsidR="00400C04" w:rsidRPr="00400C04" w:rsidRDefault="00400C04" w:rsidP="00400C04">
      <w:pPr>
        <w:numPr>
          <w:ilvl w:val="0"/>
          <w:numId w:val="41"/>
        </w:numPr>
      </w:pPr>
      <w:r w:rsidRPr="00400C04">
        <w:t>A padronização dos processos permite:</w:t>
      </w:r>
    </w:p>
    <w:p w14:paraId="7DC6AE6F" w14:textId="77777777" w:rsidR="00400C04" w:rsidRPr="00400C04" w:rsidRDefault="00400C04" w:rsidP="00400C04">
      <w:pPr>
        <w:numPr>
          <w:ilvl w:val="1"/>
          <w:numId w:val="41"/>
        </w:numPr>
      </w:pPr>
      <w:r w:rsidRPr="00400C04">
        <w:t>Responder a vários clientes</w:t>
      </w:r>
    </w:p>
    <w:p w14:paraId="4A1EDDFF" w14:textId="77777777" w:rsidR="00400C04" w:rsidRPr="00400C04" w:rsidRDefault="00400C04" w:rsidP="00400C04">
      <w:pPr>
        <w:numPr>
          <w:ilvl w:val="1"/>
          <w:numId w:val="41"/>
        </w:numPr>
      </w:pPr>
      <w:r w:rsidRPr="00400C04">
        <w:t>Manter níveis elevados de desempenho operacional</w:t>
      </w:r>
    </w:p>
    <w:p w14:paraId="4C259C0B" w14:textId="77777777" w:rsidR="005217F1" w:rsidRDefault="005217F1" w:rsidP="00C811F8"/>
    <w:p w14:paraId="13AF8EC8" w14:textId="77777777" w:rsidR="00400C04" w:rsidRPr="00400C04" w:rsidRDefault="00400C04" w:rsidP="00400C04">
      <w:r w:rsidRPr="00400C04">
        <w:lastRenderedPageBreak/>
        <w:t>O sistema de produção das operações de contentores do Porto de Salónica caracteriza-se por uma produção sob pedido, com envolvimento direto dos clientes e uma abordagem baseada em processos padronizados. Este modelo está alinhado com as exigências do mercado portuário e logístico, permitindo ao porto responder de forma eficiente às necessidades dos seus clientes.</w:t>
      </w:r>
    </w:p>
    <w:p w14:paraId="33545A03" w14:textId="77777777" w:rsidR="00400C04" w:rsidRDefault="00400C04" w:rsidP="00C811F8"/>
    <w:p w14:paraId="078E6776" w14:textId="77777777" w:rsidR="005217F1" w:rsidRDefault="005217F1" w:rsidP="00C811F8"/>
    <w:p w14:paraId="628F0EDF" w14:textId="77777777" w:rsidR="005217F1" w:rsidRDefault="005217F1" w:rsidP="00C811F8"/>
    <w:p w14:paraId="4BF860A4" w14:textId="77777777" w:rsidR="005217F1" w:rsidRDefault="005217F1" w:rsidP="00C811F8"/>
    <w:p w14:paraId="2BC3C82A" w14:textId="77777777" w:rsidR="005217F1" w:rsidRDefault="005217F1" w:rsidP="00C811F8"/>
    <w:p w14:paraId="6536E888" w14:textId="77777777" w:rsidR="005217F1" w:rsidRDefault="005217F1" w:rsidP="00C811F8"/>
    <w:p w14:paraId="017F34D6" w14:textId="77777777" w:rsidR="005217F1" w:rsidRDefault="005217F1" w:rsidP="00C811F8"/>
    <w:p w14:paraId="7EDDFD6A" w14:textId="77777777" w:rsidR="005217F1" w:rsidRDefault="005217F1" w:rsidP="00C811F8"/>
    <w:p w14:paraId="007C3006" w14:textId="77777777" w:rsidR="005217F1" w:rsidRDefault="005217F1" w:rsidP="00C811F8"/>
    <w:p w14:paraId="0A8E7FB1" w14:textId="77777777" w:rsidR="00C811F8" w:rsidRDefault="00C811F8" w:rsidP="00C811F8"/>
    <w:p w14:paraId="326970E3" w14:textId="556B7350" w:rsidR="005C4C07"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53FEEB9C" w14:textId="77777777" w:rsidR="00D95D68" w:rsidRPr="00D95D68" w:rsidRDefault="00D95D68" w:rsidP="00D95D68"/>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proofErr w:type="spellStart"/>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roofErr w:type="spellEnd"/>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2A37E52F">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 xml:space="preserve">Documento PDF – </w:t>
      </w:r>
      <w:proofErr w:type="spellStart"/>
      <w:r w:rsidRPr="00970BAB">
        <w:rPr>
          <w:sz w:val="18"/>
          <w:szCs w:val="18"/>
        </w:rPr>
        <w:t>Master</w:t>
      </w:r>
      <w:proofErr w:type="spellEnd"/>
      <w:r w:rsidRPr="00970BAB">
        <w:rPr>
          <w:sz w:val="18"/>
          <w:szCs w:val="18"/>
        </w:rPr>
        <w:t xml:space="preserve">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BCB5B" w14:textId="77777777" w:rsidR="00947393" w:rsidRDefault="00947393">
      <w:r>
        <w:separator/>
      </w:r>
    </w:p>
  </w:endnote>
  <w:endnote w:type="continuationSeparator" w:id="0">
    <w:p w14:paraId="2DB8F774" w14:textId="77777777" w:rsidR="00947393" w:rsidRDefault="00947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8C0F2" w14:textId="77777777" w:rsidR="00947393" w:rsidRDefault="00947393">
      <w:r>
        <w:separator/>
      </w:r>
    </w:p>
  </w:footnote>
  <w:footnote w:type="continuationSeparator" w:id="0">
    <w:p w14:paraId="251FE37F" w14:textId="77777777" w:rsidR="00947393" w:rsidRDefault="009473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2715"/>
    <w:multiLevelType w:val="multilevel"/>
    <w:tmpl w:val="24646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E6D15"/>
    <w:multiLevelType w:val="multilevel"/>
    <w:tmpl w:val="0282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5D97"/>
    <w:multiLevelType w:val="hybridMultilevel"/>
    <w:tmpl w:val="91D4E1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4653E1"/>
    <w:multiLevelType w:val="multilevel"/>
    <w:tmpl w:val="467C5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15CBE"/>
    <w:multiLevelType w:val="multilevel"/>
    <w:tmpl w:val="492C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0252D"/>
    <w:multiLevelType w:val="multilevel"/>
    <w:tmpl w:val="AE90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458F1"/>
    <w:multiLevelType w:val="multilevel"/>
    <w:tmpl w:val="A356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5A3F94"/>
    <w:multiLevelType w:val="multilevel"/>
    <w:tmpl w:val="AEAC7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316C9"/>
    <w:multiLevelType w:val="multilevel"/>
    <w:tmpl w:val="BDCA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D4A2E"/>
    <w:multiLevelType w:val="multilevel"/>
    <w:tmpl w:val="05F2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964A8"/>
    <w:multiLevelType w:val="multilevel"/>
    <w:tmpl w:val="9C6A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8004D"/>
    <w:multiLevelType w:val="multilevel"/>
    <w:tmpl w:val="7F9A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4E37BA"/>
    <w:multiLevelType w:val="multilevel"/>
    <w:tmpl w:val="27DEC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D186C"/>
    <w:multiLevelType w:val="multilevel"/>
    <w:tmpl w:val="4FC83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5701E4"/>
    <w:multiLevelType w:val="multilevel"/>
    <w:tmpl w:val="527CD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6C2700"/>
    <w:multiLevelType w:val="multilevel"/>
    <w:tmpl w:val="EB6AC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B12879"/>
    <w:multiLevelType w:val="multilevel"/>
    <w:tmpl w:val="BF78F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0E73F9"/>
    <w:multiLevelType w:val="multilevel"/>
    <w:tmpl w:val="F140B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4211AC"/>
    <w:multiLevelType w:val="multilevel"/>
    <w:tmpl w:val="3028E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A4534"/>
    <w:multiLevelType w:val="multilevel"/>
    <w:tmpl w:val="1ED40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0144F5"/>
    <w:multiLevelType w:val="multilevel"/>
    <w:tmpl w:val="4648B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381C09"/>
    <w:multiLevelType w:val="multilevel"/>
    <w:tmpl w:val="8D6C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68582B"/>
    <w:multiLevelType w:val="multilevel"/>
    <w:tmpl w:val="6A4C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042A6"/>
    <w:multiLevelType w:val="multilevel"/>
    <w:tmpl w:val="16701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F5248"/>
    <w:multiLevelType w:val="multilevel"/>
    <w:tmpl w:val="99827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 w15:restartNumberingAfterBreak="0">
    <w:nsid w:val="59C5112D"/>
    <w:multiLevelType w:val="multilevel"/>
    <w:tmpl w:val="44A01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37195F"/>
    <w:multiLevelType w:val="multilevel"/>
    <w:tmpl w:val="017C5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92D08"/>
    <w:multiLevelType w:val="hybridMultilevel"/>
    <w:tmpl w:val="AA7A8D70"/>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8" w15:restartNumberingAfterBreak="0">
    <w:nsid w:val="7A7A6AF0"/>
    <w:multiLevelType w:val="multilevel"/>
    <w:tmpl w:val="6D0E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280398"/>
    <w:multiLevelType w:val="multilevel"/>
    <w:tmpl w:val="2C6A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2"/>
  </w:num>
  <w:num w:numId="3" w16cid:durableId="2051028145">
    <w:abstractNumId w:val="20"/>
  </w:num>
  <w:num w:numId="4" w16cid:durableId="1040857129">
    <w:abstractNumId w:val="12"/>
  </w:num>
  <w:num w:numId="5" w16cid:durableId="1904365447">
    <w:abstractNumId w:val="21"/>
  </w:num>
  <w:num w:numId="6" w16cid:durableId="1473446576">
    <w:abstractNumId w:val="26"/>
  </w:num>
  <w:num w:numId="7" w16cid:durableId="1423723515">
    <w:abstractNumId w:val="39"/>
  </w:num>
  <w:num w:numId="8" w16cid:durableId="1638952010">
    <w:abstractNumId w:val="22"/>
  </w:num>
  <w:num w:numId="9" w16cid:durableId="1833641075">
    <w:abstractNumId w:val="16"/>
  </w:num>
  <w:num w:numId="10" w16cid:durableId="1236284716">
    <w:abstractNumId w:val="14"/>
  </w:num>
  <w:num w:numId="11" w16cid:durableId="1743720313">
    <w:abstractNumId w:val="6"/>
  </w:num>
  <w:num w:numId="12" w16cid:durableId="1748575735">
    <w:abstractNumId w:val="0"/>
  </w:num>
  <w:num w:numId="13" w16cid:durableId="1271205663">
    <w:abstractNumId w:val="18"/>
  </w:num>
  <w:num w:numId="14" w16cid:durableId="1675300786">
    <w:abstractNumId w:val="25"/>
  </w:num>
  <w:num w:numId="15" w16cid:durableId="21443423">
    <w:abstractNumId w:val="38"/>
  </w:num>
  <w:num w:numId="16" w16cid:durableId="1215241356">
    <w:abstractNumId w:val="33"/>
  </w:num>
  <w:num w:numId="17" w16cid:durableId="2075927387">
    <w:abstractNumId w:val="36"/>
  </w:num>
  <w:num w:numId="18" w16cid:durableId="1048921655">
    <w:abstractNumId w:val="4"/>
  </w:num>
  <w:num w:numId="19" w16cid:durableId="1554660065">
    <w:abstractNumId w:val="32"/>
  </w:num>
  <w:num w:numId="20" w16cid:durableId="1503201449">
    <w:abstractNumId w:val="37"/>
  </w:num>
  <w:num w:numId="21" w16cid:durableId="2053919649">
    <w:abstractNumId w:val="3"/>
  </w:num>
  <w:num w:numId="22" w16cid:durableId="177232868">
    <w:abstractNumId w:val="23"/>
  </w:num>
  <w:num w:numId="23" w16cid:durableId="246690301">
    <w:abstractNumId w:val="15"/>
  </w:num>
  <w:num w:numId="24" w16cid:durableId="1115520835">
    <w:abstractNumId w:val="40"/>
  </w:num>
  <w:num w:numId="25" w16cid:durableId="345255183">
    <w:abstractNumId w:val="1"/>
  </w:num>
  <w:num w:numId="26" w16cid:durableId="216094841">
    <w:abstractNumId w:val="17"/>
  </w:num>
  <w:num w:numId="27" w16cid:durableId="578440273">
    <w:abstractNumId w:val="13"/>
  </w:num>
  <w:num w:numId="28" w16cid:durableId="586886905">
    <w:abstractNumId w:val="31"/>
  </w:num>
  <w:num w:numId="29" w16cid:durableId="1485274249">
    <w:abstractNumId w:val="29"/>
  </w:num>
  <w:num w:numId="30" w16cid:durableId="1636762851">
    <w:abstractNumId w:val="5"/>
  </w:num>
  <w:num w:numId="31" w16cid:durableId="1133986540">
    <w:abstractNumId w:val="30"/>
  </w:num>
  <w:num w:numId="32" w16cid:durableId="1698462513">
    <w:abstractNumId w:val="11"/>
  </w:num>
  <w:num w:numId="33" w16cid:durableId="1428649604">
    <w:abstractNumId w:val="7"/>
  </w:num>
  <w:num w:numId="34" w16cid:durableId="720521543">
    <w:abstractNumId w:val="10"/>
  </w:num>
  <w:num w:numId="35" w16cid:durableId="1935242434">
    <w:abstractNumId w:val="8"/>
  </w:num>
  <w:num w:numId="36" w16cid:durableId="1432551850">
    <w:abstractNumId w:val="9"/>
  </w:num>
  <w:num w:numId="37" w16cid:durableId="1181816850">
    <w:abstractNumId w:val="35"/>
  </w:num>
  <w:num w:numId="38" w16cid:durableId="777217750">
    <w:abstractNumId w:val="19"/>
  </w:num>
  <w:num w:numId="39" w16cid:durableId="852258947">
    <w:abstractNumId w:val="24"/>
  </w:num>
  <w:num w:numId="40" w16cid:durableId="1826504706">
    <w:abstractNumId w:val="27"/>
  </w:num>
  <w:num w:numId="41" w16cid:durableId="31078602">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4F8D"/>
    <w:rsid w:val="0005512A"/>
    <w:rsid w:val="000575D4"/>
    <w:rsid w:val="00063BFD"/>
    <w:rsid w:val="00071533"/>
    <w:rsid w:val="00080A0B"/>
    <w:rsid w:val="0009022D"/>
    <w:rsid w:val="00092B88"/>
    <w:rsid w:val="000A05E7"/>
    <w:rsid w:val="000A5DE9"/>
    <w:rsid w:val="000C09AA"/>
    <w:rsid w:val="000C5D3E"/>
    <w:rsid w:val="000D3D93"/>
    <w:rsid w:val="000D71B6"/>
    <w:rsid w:val="000D743B"/>
    <w:rsid w:val="000E46E0"/>
    <w:rsid w:val="000E55CE"/>
    <w:rsid w:val="000E5AAD"/>
    <w:rsid w:val="000F5E1A"/>
    <w:rsid w:val="001024DC"/>
    <w:rsid w:val="00105854"/>
    <w:rsid w:val="00111BBA"/>
    <w:rsid w:val="0012132C"/>
    <w:rsid w:val="001241DF"/>
    <w:rsid w:val="00131006"/>
    <w:rsid w:val="001416EF"/>
    <w:rsid w:val="001456B2"/>
    <w:rsid w:val="0014577C"/>
    <w:rsid w:val="001504A6"/>
    <w:rsid w:val="00160EE9"/>
    <w:rsid w:val="0017697B"/>
    <w:rsid w:val="0018214B"/>
    <w:rsid w:val="00185099"/>
    <w:rsid w:val="00193CB4"/>
    <w:rsid w:val="001A136A"/>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66EA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2F7EA0"/>
    <w:rsid w:val="00317B08"/>
    <w:rsid w:val="00324C5C"/>
    <w:rsid w:val="00327E9B"/>
    <w:rsid w:val="0033286E"/>
    <w:rsid w:val="00333300"/>
    <w:rsid w:val="00337DAE"/>
    <w:rsid w:val="00354DC1"/>
    <w:rsid w:val="00357C71"/>
    <w:rsid w:val="00363980"/>
    <w:rsid w:val="00370B15"/>
    <w:rsid w:val="00386789"/>
    <w:rsid w:val="00397BE1"/>
    <w:rsid w:val="003A05E0"/>
    <w:rsid w:val="003A3BD5"/>
    <w:rsid w:val="003A718E"/>
    <w:rsid w:val="003B06FA"/>
    <w:rsid w:val="003B263F"/>
    <w:rsid w:val="003B704A"/>
    <w:rsid w:val="003C77C4"/>
    <w:rsid w:val="003D00FA"/>
    <w:rsid w:val="003D3D10"/>
    <w:rsid w:val="003E18B9"/>
    <w:rsid w:val="00400C04"/>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C6E44"/>
    <w:rsid w:val="004D36C5"/>
    <w:rsid w:val="004F41C5"/>
    <w:rsid w:val="004F4BD8"/>
    <w:rsid w:val="004F679A"/>
    <w:rsid w:val="00501A4F"/>
    <w:rsid w:val="00503A9C"/>
    <w:rsid w:val="00513861"/>
    <w:rsid w:val="005157AB"/>
    <w:rsid w:val="0052080D"/>
    <w:rsid w:val="005217F1"/>
    <w:rsid w:val="00533052"/>
    <w:rsid w:val="005338A5"/>
    <w:rsid w:val="005409EA"/>
    <w:rsid w:val="005612C0"/>
    <w:rsid w:val="00561DE4"/>
    <w:rsid w:val="00580718"/>
    <w:rsid w:val="00581AFB"/>
    <w:rsid w:val="005867CF"/>
    <w:rsid w:val="00592A54"/>
    <w:rsid w:val="00594931"/>
    <w:rsid w:val="00594EEC"/>
    <w:rsid w:val="00595E96"/>
    <w:rsid w:val="005A0F5B"/>
    <w:rsid w:val="005A5FBC"/>
    <w:rsid w:val="005A7505"/>
    <w:rsid w:val="005B5828"/>
    <w:rsid w:val="005C097E"/>
    <w:rsid w:val="005C172C"/>
    <w:rsid w:val="005C4C07"/>
    <w:rsid w:val="005C4CA6"/>
    <w:rsid w:val="005C56B7"/>
    <w:rsid w:val="005C7329"/>
    <w:rsid w:val="005D69AD"/>
    <w:rsid w:val="005F3B3A"/>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6F7943"/>
    <w:rsid w:val="00702258"/>
    <w:rsid w:val="00702DBE"/>
    <w:rsid w:val="00704603"/>
    <w:rsid w:val="00705DC3"/>
    <w:rsid w:val="007070E3"/>
    <w:rsid w:val="00713463"/>
    <w:rsid w:val="00716D17"/>
    <w:rsid w:val="007256FC"/>
    <w:rsid w:val="00733530"/>
    <w:rsid w:val="00733ABE"/>
    <w:rsid w:val="007341FE"/>
    <w:rsid w:val="00734F06"/>
    <w:rsid w:val="0074248F"/>
    <w:rsid w:val="007502BB"/>
    <w:rsid w:val="00751F53"/>
    <w:rsid w:val="00762052"/>
    <w:rsid w:val="00763559"/>
    <w:rsid w:val="0078260E"/>
    <w:rsid w:val="00783FE2"/>
    <w:rsid w:val="00785348"/>
    <w:rsid w:val="00796136"/>
    <w:rsid w:val="007A0910"/>
    <w:rsid w:val="007A148C"/>
    <w:rsid w:val="007A3A9F"/>
    <w:rsid w:val="007A52CD"/>
    <w:rsid w:val="007A5E1A"/>
    <w:rsid w:val="007C6A57"/>
    <w:rsid w:val="007D3805"/>
    <w:rsid w:val="007E190E"/>
    <w:rsid w:val="007E770C"/>
    <w:rsid w:val="007F64E5"/>
    <w:rsid w:val="007F7522"/>
    <w:rsid w:val="008079AE"/>
    <w:rsid w:val="00810426"/>
    <w:rsid w:val="008108C6"/>
    <w:rsid w:val="00812700"/>
    <w:rsid w:val="00814291"/>
    <w:rsid w:val="0081434C"/>
    <w:rsid w:val="00814A0C"/>
    <w:rsid w:val="008168F2"/>
    <w:rsid w:val="00821575"/>
    <w:rsid w:val="0082638D"/>
    <w:rsid w:val="00836B98"/>
    <w:rsid w:val="00842340"/>
    <w:rsid w:val="008433A3"/>
    <w:rsid w:val="008529B3"/>
    <w:rsid w:val="0085701E"/>
    <w:rsid w:val="00870E24"/>
    <w:rsid w:val="00880B40"/>
    <w:rsid w:val="00891BFD"/>
    <w:rsid w:val="00892AEF"/>
    <w:rsid w:val="0089315C"/>
    <w:rsid w:val="008A0DFC"/>
    <w:rsid w:val="008A131B"/>
    <w:rsid w:val="008B0E11"/>
    <w:rsid w:val="008B11A3"/>
    <w:rsid w:val="008B1F26"/>
    <w:rsid w:val="008B3CAE"/>
    <w:rsid w:val="008C4775"/>
    <w:rsid w:val="008D4183"/>
    <w:rsid w:val="008D4C51"/>
    <w:rsid w:val="008E145D"/>
    <w:rsid w:val="008E1C1A"/>
    <w:rsid w:val="0090164D"/>
    <w:rsid w:val="00915D09"/>
    <w:rsid w:val="00930C1F"/>
    <w:rsid w:val="00932388"/>
    <w:rsid w:val="00935CE8"/>
    <w:rsid w:val="00947393"/>
    <w:rsid w:val="00960691"/>
    <w:rsid w:val="009623E7"/>
    <w:rsid w:val="00964655"/>
    <w:rsid w:val="00967BBE"/>
    <w:rsid w:val="00970BAB"/>
    <w:rsid w:val="00970DA6"/>
    <w:rsid w:val="00976F01"/>
    <w:rsid w:val="009777CF"/>
    <w:rsid w:val="00980974"/>
    <w:rsid w:val="00982D8E"/>
    <w:rsid w:val="00994412"/>
    <w:rsid w:val="009C2849"/>
    <w:rsid w:val="009C75B1"/>
    <w:rsid w:val="009E1A3A"/>
    <w:rsid w:val="009E6E5D"/>
    <w:rsid w:val="009E79FE"/>
    <w:rsid w:val="009F1EFF"/>
    <w:rsid w:val="00A00D11"/>
    <w:rsid w:val="00A134AF"/>
    <w:rsid w:val="00A14FD6"/>
    <w:rsid w:val="00A15A0C"/>
    <w:rsid w:val="00A1737F"/>
    <w:rsid w:val="00A23D0F"/>
    <w:rsid w:val="00A23F7C"/>
    <w:rsid w:val="00A23FD3"/>
    <w:rsid w:val="00A436F8"/>
    <w:rsid w:val="00A52644"/>
    <w:rsid w:val="00A5511E"/>
    <w:rsid w:val="00A57367"/>
    <w:rsid w:val="00A57B4B"/>
    <w:rsid w:val="00A64535"/>
    <w:rsid w:val="00A66315"/>
    <w:rsid w:val="00A70615"/>
    <w:rsid w:val="00A70961"/>
    <w:rsid w:val="00A71BC5"/>
    <w:rsid w:val="00A82639"/>
    <w:rsid w:val="00A85307"/>
    <w:rsid w:val="00A92B19"/>
    <w:rsid w:val="00AA2CBE"/>
    <w:rsid w:val="00AA4D06"/>
    <w:rsid w:val="00AA4FF2"/>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2F21"/>
    <w:rsid w:val="00B54AD5"/>
    <w:rsid w:val="00B72F90"/>
    <w:rsid w:val="00B731BA"/>
    <w:rsid w:val="00B75D1C"/>
    <w:rsid w:val="00B76503"/>
    <w:rsid w:val="00B86932"/>
    <w:rsid w:val="00B86F0D"/>
    <w:rsid w:val="00B92C9D"/>
    <w:rsid w:val="00B9748E"/>
    <w:rsid w:val="00BD28AE"/>
    <w:rsid w:val="00BD3F7C"/>
    <w:rsid w:val="00BD50D7"/>
    <w:rsid w:val="00BE1AD1"/>
    <w:rsid w:val="00BF0321"/>
    <w:rsid w:val="00BF52EB"/>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3F7"/>
    <w:rsid w:val="00CC6EAA"/>
    <w:rsid w:val="00CD2826"/>
    <w:rsid w:val="00CE16F4"/>
    <w:rsid w:val="00CE4187"/>
    <w:rsid w:val="00CF4C1D"/>
    <w:rsid w:val="00CF5622"/>
    <w:rsid w:val="00D0371C"/>
    <w:rsid w:val="00D105FA"/>
    <w:rsid w:val="00D16FD3"/>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484"/>
    <w:rsid w:val="00D946C1"/>
    <w:rsid w:val="00D95885"/>
    <w:rsid w:val="00D95D68"/>
    <w:rsid w:val="00DA2CDC"/>
    <w:rsid w:val="00DA360E"/>
    <w:rsid w:val="00DA4F89"/>
    <w:rsid w:val="00DB349E"/>
    <w:rsid w:val="00DB3982"/>
    <w:rsid w:val="00DB74E5"/>
    <w:rsid w:val="00DC2B62"/>
    <w:rsid w:val="00DC3AA2"/>
    <w:rsid w:val="00DC4980"/>
    <w:rsid w:val="00DD55C9"/>
    <w:rsid w:val="00E00151"/>
    <w:rsid w:val="00E10B9F"/>
    <w:rsid w:val="00E16B5D"/>
    <w:rsid w:val="00E21D17"/>
    <w:rsid w:val="00E2776B"/>
    <w:rsid w:val="00E32082"/>
    <w:rsid w:val="00E32B3E"/>
    <w:rsid w:val="00E542C2"/>
    <w:rsid w:val="00E66697"/>
    <w:rsid w:val="00E73332"/>
    <w:rsid w:val="00E81BB4"/>
    <w:rsid w:val="00E92FFC"/>
    <w:rsid w:val="00E95B70"/>
    <w:rsid w:val="00E9726C"/>
    <w:rsid w:val="00E97EB0"/>
    <w:rsid w:val="00EA1790"/>
    <w:rsid w:val="00EA2D91"/>
    <w:rsid w:val="00EB7E77"/>
    <w:rsid w:val="00ED0231"/>
    <w:rsid w:val="00EE16CB"/>
    <w:rsid w:val="00EF04FA"/>
    <w:rsid w:val="00EF6BAD"/>
    <w:rsid w:val="00F044FA"/>
    <w:rsid w:val="00F200E1"/>
    <w:rsid w:val="00F214D7"/>
    <w:rsid w:val="00F21B7A"/>
    <w:rsid w:val="00F36669"/>
    <w:rsid w:val="00F37960"/>
    <w:rsid w:val="00F400B6"/>
    <w:rsid w:val="00F51C9C"/>
    <w:rsid w:val="00F51CE4"/>
    <w:rsid w:val="00F5476A"/>
    <w:rsid w:val="00F55B30"/>
    <w:rsid w:val="00F72DCC"/>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733">
      <w:bodyDiv w:val="1"/>
      <w:marLeft w:val="0"/>
      <w:marRight w:val="0"/>
      <w:marTop w:val="0"/>
      <w:marBottom w:val="0"/>
      <w:divBdr>
        <w:top w:val="none" w:sz="0" w:space="0" w:color="auto"/>
        <w:left w:val="none" w:sz="0" w:space="0" w:color="auto"/>
        <w:bottom w:val="none" w:sz="0" w:space="0" w:color="auto"/>
        <w:right w:val="none" w:sz="0" w:space="0" w:color="auto"/>
      </w:divBdr>
    </w:div>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99884332">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39268934">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3450202">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532435">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0095168">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197933481">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759981">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295572276">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7852857">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77126156">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395320951">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39834387">
      <w:bodyDiv w:val="1"/>
      <w:marLeft w:val="0"/>
      <w:marRight w:val="0"/>
      <w:marTop w:val="0"/>
      <w:marBottom w:val="0"/>
      <w:divBdr>
        <w:top w:val="none" w:sz="0" w:space="0" w:color="auto"/>
        <w:left w:val="none" w:sz="0" w:space="0" w:color="auto"/>
        <w:bottom w:val="none" w:sz="0" w:space="0" w:color="auto"/>
        <w:right w:val="none" w:sz="0" w:space="0" w:color="auto"/>
      </w:divBdr>
    </w:div>
    <w:div w:id="447092132">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3883625">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85726977">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5331102">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06100939">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81195179">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2599688">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49873294">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895287760">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56202227">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18254422">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48666042">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8852351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28555106">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313426">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122298">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6003328">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78574005">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505097">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047498">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3495158">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7230050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4814504">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88333576">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35</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36</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37</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38</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39</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40</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41</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42</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43</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44</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
    <b:Tag>Con25</b:Tag>
    <b:SourceType>InternetSite</b:SourceType>
    <b:Guid>{FDE0574B-0F2D-46E4-A82A-46FAD33A9894}</b:Guid>
    <b:Author>
      <b:Author>
        <b:NameList>
          <b:Person>
            <b:Last>Container</b:Last>
            <b:First>ThPA</b:First>
          </b:Person>
        </b:NameList>
      </b:Author>
    </b:Author>
    <b:URL>https://www.thpa.gr/container-handling/</b:URL>
    <b:YearAccessed>2025</b:YearAccessed>
    <b:MonthAccessed>12</b:MonthAccessed>
    <b:DayAccessed>6</b:DayAccessed>
    <b:RefOrder>32</b:RefOrder>
  </b:Source>
  <b:Source>
    <b:Tag>ThP253</b:Tag>
    <b:SourceType>InternetSite</b:SourceType>
    <b:Guid>{3774AB49-3BA9-42FD-8C45-413931558AB7}</b:Guid>
    <b:Author>
      <b:Author>
        <b:NameList>
          <b:Person>
            <b:Last>Tariff</b:Last>
            <b:First>ThPA</b:First>
          </b:Person>
        </b:NameList>
      </b:Author>
    </b:Author>
    <b:URL>https://www.thpa.gr/files/financial/tariff/CT_tariff_20240201_en.pdf</b:URL>
    <b:YearAccessed>2025</b:YearAccessed>
    <b:MonthAccessed>12</b:MonthAccessed>
    <b:DayAccessed>8</b:DayAccessed>
    <b:RefOrder>33</b:RefOrder>
  </b:Source>
  <b:Source>
    <b:Tag>Hom25</b:Tag>
    <b:SourceType>InternetSite</b:SourceType>
    <b:Guid>{5356A8E7-9CD2-4F35-B99A-75A2489058D3}</b:Guid>
    <b:Author>
      <b:Author>
        <b:NameList>
          <b:Person>
            <b:Last>Home</b:Last>
            <b:First>ThPA</b:First>
          </b:Person>
        </b:NameList>
      </b:Author>
    </b:Author>
    <b:URL>https://www.thpa.gr</b:URL>
    <b:YearAccessed>2025</b:YearAccessed>
    <b:MonthAccessed>12</b:MonthAccessed>
    <b:DayAccessed>10</b:DayAccessed>
    <b:RefOrder>29</b:RefOrder>
  </b:Source>
  <b:Source>
    <b:Tag>ThP254</b:Tag>
    <b:SourceType>InternetSite</b:SourceType>
    <b:Guid>{4DFB66AF-3E60-48C7-85C2-D5AA46AA7BE1}</b:Guid>
    <b:Author>
      <b:Author>
        <b:NameList>
          <b:Person>
            <b:Last>Container</b:Last>
            <b:First>ThPA</b:First>
          </b:Person>
        </b:NameList>
      </b:Author>
    </b:Author>
    <b:URL>https://www.thpa.gr/container-handling/</b:URL>
    <b:YearAccessed>2025</b:YearAccessed>
    <b:MonthAccessed>12</b:MonthAccessed>
    <b:DayAccessed>10</b:DayAccessed>
    <b:RefOrder>30</b:RefOrder>
  </b:Source>
  <b:Source>
    <b:Tag>Tra25</b:Tag>
    <b:SourceType>InternetSite</b:SourceType>
    <b:Guid>{D86B0529-E79C-4F5D-B5A5-36F8B01A35A9}</b:Guid>
    <b:Author>
      <b:Author>
        <b:NameList>
          <b:Person>
            <b:Last>Transport</b:Last>
            <b:First>ThPA</b:First>
          </b:Person>
        </b:NameList>
      </b:Author>
    </b:Author>
    <b:URL>https://www.thpa.gr/intermodal-rail-services/</b:URL>
    <b:YearAccessed>2025</b:YearAccessed>
    <b:MonthAccessed>12</b:MonthAccessed>
    <b:DayAccessed>10</b:DayAccessed>
    <b:RefOrder>31</b:RefOrder>
  </b:Source>
  <b:Source>
    <b:Tag>Int25</b:Tag>
    <b:SourceType>DocumentFromInternetSite</b:SourceType>
    <b:Guid>{399BE1B3-A6E7-4A88-B99F-2AC0D231E060}</b:Guid>
    <b:URL>https://www.thpa.gr/wp-content/uploads/2025/09/20250630_ThPA-SA_Interim-Condensed-Financial-Statements.pdf?x80678</b:URL>
    <b:Author>
      <b:Author>
        <b:NameList>
          <b:Person>
            <b:Last>Interim</b:Last>
            <b:First>ThPA</b:First>
          </b:Person>
        </b:NameList>
      </b:Author>
    </b:Author>
    <b:YearAccessed>2025</b:YearAccessed>
    <b:MonthAccessed>12</b:MonthAccessed>
    <b:DayAccessed>10</b:DayAccessed>
    <b:RefOrder>34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2.xml><?xml version="1.0" encoding="utf-8"?>
<ds:datastoreItem xmlns:ds="http://schemas.openxmlformats.org/officeDocument/2006/customXml" ds:itemID="{FA63C421-C04D-4280-85FB-03FB0B6B3F47}">
  <ds:schemaRefs>
    <ds:schemaRef ds:uri="http://schemas.openxmlformats.org/officeDocument/2006/bibliography"/>
  </ds:schemaRefs>
</ds:datastoreItem>
</file>

<file path=customXml/itemProps3.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2115</TotalTime>
  <Pages>50</Pages>
  <Words>11992</Words>
  <Characters>64758</Characters>
  <Application>Microsoft Office Word</Application>
  <DocSecurity>0</DocSecurity>
  <Lines>539</Lines>
  <Paragraphs>153</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76597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141</cp:revision>
  <cp:lastPrinted>2020-09-23T18:56:00Z</cp:lastPrinted>
  <dcterms:created xsi:type="dcterms:W3CDTF">2025-10-19T16:46:00Z</dcterms:created>
  <dcterms:modified xsi:type="dcterms:W3CDTF">2025-12-18T08:16:00Z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